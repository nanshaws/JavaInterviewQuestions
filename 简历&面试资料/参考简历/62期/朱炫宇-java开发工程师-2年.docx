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374B0" w14:textId="2ED9282F" w:rsidR="005F5FBB" w:rsidRDefault="00DD66DA" w:rsidP="00DD66DA">
      <w:pPr>
        <w:pStyle w:val="1"/>
        <w:spacing w:line="720" w:lineRule="auto"/>
        <w:ind w:left="1260" w:firstLine="420"/>
        <w:rPr>
          <w:rFonts w:ascii="华文细黑" w:eastAsia="华文细黑" w:hAnsi="华文细黑" w:cs="华文细黑"/>
        </w:rPr>
      </w:pPr>
      <w:r>
        <w:rPr>
          <w:rFonts w:ascii="华文细黑" w:eastAsia="华文细黑" w:hAnsi="华文细黑" w:cs="华文细黑" w:hint="eastAsia"/>
          <w:color w:val="5B9BD5" w:themeColor="accent1"/>
        </w:rPr>
        <w:t>朱炫宇</w:t>
      </w:r>
      <w:r w:rsidR="00F13C1F">
        <w:rPr>
          <w:rFonts w:ascii="华文细黑" w:eastAsia="华文细黑" w:hAnsi="华文细黑" w:cs="华文细黑" w:hint="eastAsia"/>
          <w:noProof/>
        </w:rPr>
        <mc:AlternateContent>
          <mc:Choice Requires="wpg">
            <w:drawing>
              <wp:anchor distT="0" distB="0" distL="114300" distR="114300" simplePos="0" relativeHeight="251650560" behindDoc="1" locked="0" layoutInCell="1" allowOverlap="1" wp14:anchorId="33AA6395" wp14:editId="2ABB0B7E">
                <wp:simplePos x="0" y="0"/>
                <wp:positionH relativeFrom="column">
                  <wp:posOffset>-457200</wp:posOffset>
                </wp:positionH>
                <wp:positionV relativeFrom="paragraph">
                  <wp:posOffset>984250</wp:posOffset>
                </wp:positionV>
                <wp:extent cx="1821815" cy="367030"/>
                <wp:effectExtent l="0" t="0" r="6985" b="13970"/>
                <wp:wrapNone/>
                <wp:docPr id="7" name="组合 7"/>
                <wp:cNvGraphicFramePr/>
                <a:graphic xmlns:a="http://schemas.openxmlformats.org/drawingml/2006/main">
                  <a:graphicData uri="http://schemas.microsoft.com/office/word/2010/wordprocessingGroup">
                    <wpg:wgp>
                      <wpg:cNvGrpSpPr/>
                      <wpg:grpSpPr>
                        <a:xfrm>
                          <a:off x="0" y="0"/>
                          <a:ext cx="1821815" cy="367030"/>
                          <a:chOff x="628" y="17965"/>
                          <a:chExt cx="2869" cy="578"/>
                        </a:xfrm>
                        <a:effectLst/>
                      </wpg:grpSpPr>
                      <wps:wsp>
                        <wps:cNvPr id="8" name="等腰三角形 71"/>
                        <wps:cNvSpPr/>
                        <wps:spPr>
                          <a:xfrm flipH="1" flipV="1">
                            <a:off x="628" y="18361"/>
                            <a:ext cx="245" cy="170"/>
                          </a:xfrm>
                          <a:prstGeom prst="triangle">
                            <a:avLst>
                              <a:gd name="adj" fmla="val 0"/>
                            </a:avLst>
                          </a:prstGeom>
                          <a:solidFill>
                            <a:srgbClr val="10CF9B">
                              <a:lumMod val="75000"/>
                            </a:srgbClr>
                          </a:solidFill>
                          <a:ln w="12700" cap="flat" cmpd="sng" algn="ctr">
                            <a:noFill/>
                            <a:prstDash val="solid"/>
                            <a:miter lim="800000"/>
                          </a:ln>
                          <a:effectLst/>
                        </wps:spPr>
                        <wps:bodyPr rtlCol="0" anchor="ctr"/>
                      </wps:wsp>
                      <wps:wsp>
                        <wps:cNvPr id="9" name="矩形 58"/>
                        <wps:cNvSpPr/>
                        <wps:spPr>
                          <a:xfrm flipV="1">
                            <a:off x="631" y="17965"/>
                            <a:ext cx="2866" cy="397"/>
                          </a:xfrm>
                          <a:prstGeom prst="homePlate">
                            <a:avLst/>
                          </a:prstGeom>
                          <a:solidFill>
                            <a:srgbClr val="5B9BD5"/>
                          </a:solidFill>
                          <a:ln w="12700" cap="flat" cmpd="sng" algn="ctr">
                            <a:noFill/>
                            <a:prstDash val="solid"/>
                            <a:miter lim="800000"/>
                          </a:ln>
                          <a:effectLst/>
                        </wps:spPr>
                        <wps:bodyPr rtlCol="0" anchor="ctr"/>
                      </wps:wsp>
                      <wps:wsp>
                        <wps:cNvPr id="10" name="等腰三角形 84"/>
                        <wps:cNvSpPr/>
                        <wps:spPr>
                          <a:xfrm flipH="1" flipV="1">
                            <a:off x="628" y="18373"/>
                            <a:ext cx="245" cy="170"/>
                          </a:xfrm>
                          <a:prstGeom prst="triangle">
                            <a:avLst>
                              <a:gd name="adj" fmla="val 0"/>
                            </a:avLst>
                          </a:prstGeom>
                          <a:solidFill>
                            <a:srgbClr val="10CF9B">
                              <a:lumMod val="75000"/>
                            </a:srgbClr>
                          </a:solidFill>
                          <a:ln w="12700" cap="flat" cmpd="sng" algn="ctr">
                            <a:noFill/>
                            <a:prstDash val="solid"/>
                            <a:miter lim="800000"/>
                          </a:ln>
                          <a:effectLst/>
                        </wps:spPr>
                        <wps:bodyPr rtlCol="0" anchor="ctr"/>
                      </wps:wsp>
                      <wps:wsp>
                        <wps:cNvPr id="12" name="矩形 58"/>
                        <wps:cNvSpPr/>
                        <wps:spPr>
                          <a:xfrm flipV="1">
                            <a:off x="631" y="17977"/>
                            <a:ext cx="2866" cy="397"/>
                          </a:xfrm>
                          <a:prstGeom prst="homePlate">
                            <a:avLst/>
                          </a:prstGeom>
                          <a:solidFill>
                            <a:srgbClr val="5B9BD5"/>
                          </a:solidFill>
                          <a:ln w="12700" cap="flat" cmpd="sng" algn="ctr">
                            <a:noFill/>
                            <a:prstDash val="solid"/>
                            <a:miter lim="800000"/>
                          </a:ln>
                          <a:effectLst/>
                        </wps:spPr>
                        <wps:bodyPr rtlCol="0" anchor="ctr"/>
                      </wps:wsp>
                    </wpg:wgp>
                  </a:graphicData>
                </a:graphic>
              </wp:anchor>
            </w:drawing>
          </mc:Choice>
          <mc:Fallback>
            <w:pict>
              <v:group w14:anchorId="0F93BF33" id="组合 7" o:spid="_x0000_s1026" style="position:absolute;left:0;text-align:left;margin-left:-36pt;margin-top:77.5pt;width:143.45pt;height:28.9pt;z-index:-251665920" coordorigin="628,17965" coordsize="2869,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71" o:spid="_x0000_s1027" type="#_x0000_t5" style="position:absolute;left:628;top:18361;width:245;height:17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" adj="0" fillcolor="#0c9b74"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矩形 58" o:spid="_x0000_s1028" type="#_x0000_t15" style="position:absolute;left:631;top:17965;width:2866;height:39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" adj="20104" fillcolor="#5b9bd5" stroked="f" strokeweight="1pt"/>
                <v:shape id="等腰三角形 84" o:spid="_x0000_s1029" type="#_x0000_t5" style="position:absolute;left:628;top:18373;width:245;height:17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" adj="0" fillcolor="#0c9b74" stroked="f" strokeweight="1pt"/>
                <v:shape id="矩形 58" o:spid="_x0000_s1030" type="#_x0000_t15" style="position:absolute;left:631;top:17977;width:2866;height:39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" adj="20104" fillcolor="#5b9bd5" stroked="f" strokeweight="1pt"/>
              </v:group>
            </w:pict>
          </mc:Fallback>
        </mc:AlternateContent>
      </w:r>
      <w:r>
        <w:rPr>
          <w:rFonts w:ascii="华文细黑" w:eastAsia="华文细黑" w:hAnsi="华文细黑" w:cs="华文细黑" w:hint="eastAsia"/>
          <w:color w:val="5B9BD5" w:themeColor="accent1"/>
        </w:rPr>
        <w:t>-Java开发工程师2年</w:t>
      </w:r>
    </w:p>
    <w:p w14:paraId="4BCCF580" w14:textId="77777777" w:rsidR="006179D5" w:rsidRDefault="00F13C1F">
      <w:pPr>
        <w:widowControl/>
        <w:spacing w:line="288" w:lineRule="auto"/>
        <w:rPr>
          <w:rFonts w:ascii="宋体" w:hAnsi="宋体" w:cs="宋体"/>
          <w:b/>
          <w:bCs/>
          <w:kern w:val="0"/>
          <w:sz w:val="24"/>
        </w:rPr>
      </w:pPr>
      <w:r>
        <w:rPr>
          <w:rFonts w:ascii="宋体" w:hAnsi="宋体" w:cs="宋体" w:hint="eastAsia"/>
          <w:b/>
          <w:bCs/>
          <w:color w:val="E7E6E6" w:themeColor="background2"/>
          <w:kern w:val="0"/>
          <w:sz w:val="24"/>
        </w:rPr>
        <w:t xml:space="preserve">个人信息 </w:t>
      </w:r>
      <w:r>
        <w:rPr>
          <w:rFonts w:ascii="宋体" w:hAnsi="宋体" w:cs="宋体" w:hint="eastAsia"/>
          <w:b/>
          <w:bCs/>
          <w:kern w:val="0"/>
          <w:sz w:val="24"/>
        </w:rPr>
        <w:t xml:space="preserve">            </w:t>
      </w:r>
    </w:p>
    <w:p w14:paraId="5B032788" w14:textId="1E6CB79E" w:rsidR="005F5FBB" w:rsidRPr="006179D5" w:rsidRDefault="00F13C1F">
      <w:pPr>
        <w:widowControl/>
        <w:spacing w:line="288" w:lineRule="auto"/>
        <w:rPr>
          <w:rFonts w:ascii="宋体" w:hAnsi="宋体" w:cs="宋体"/>
          <w:b/>
          <w:bCs/>
          <w:kern w:val="0"/>
          <w:sz w:val="24"/>
        </w:rPr>
      </w:pPr>
      <w:r>
        <w:rPr>
          <w:rFonts w:ascii="宋体" w:hAnsi="宋体" w:cs="宋体" w:hint="eastAsia"/>
          <w:b/>
          <w:bCs/>
          <w:kern w:val="0"/>
          <w:sz w:val="24"/>
        </w:rPr>
        <w:t xml:space="preserve">                                </w:t>
      </w:r>
    </w:p>
    <w:p w14:paraId="54F4808E" w14:textId="77777777" w:rsidR="00F37F93" w:rsidRDefault="00F13C1F">
      <w:pPr>
        <w:widowControl/>
        <w:spacing w:line="288" w:lineRule="auto"/>
        <w:jc w:val="left"/>
        <w:rPr>
          <w:rFonts w:ascii="宋体" w:hAnsi="宋体" w:cs="宋体"/>
          <w:kern w:val="0"/>
          <w:szCs w:val="21"/>
        </w:rPr>
      </w:pPr>
      <w:r>
        <w:rPr>
          <w:rFonts w:ascii="宋体" w:hAnsi="宋体" w:cs="宋体" w:hint="eastAsia"/>
          <w:kern w:val="0"/>
          <w:szCs w:val="21"/>
        </w:rPr>
        <w:t>姓    名：</w:t>
      </w:r>
      <w:r w:rsidR="00EA1935">
        <w:rPr>
          <w:rFonts w:ascii="宋体" w:hAnsi="宋体" w:cs="宋体" w:hint="eastAsia"/>
          <w:kern w:val="0"/>
          <w:szCs w:val="21"/>
        </w:rPr>
        <w:t>朱炫宇</w:t>
      </w:r>
      <w:r w:rsidR="00EA1935">
        <w:rPr>
          <w:rFonts w:ascii="宋体" w:hAnsi="宋体" w:cs="宋体"/>
          <w:kern w:val="0"/>
          <w:szCs w:val="21"/>
        </w:rPr>
        <w:tab/>
      </w:r>
      <w:r>
        <w:rPr>
          <w:rFonts w:ascii="宋体" w:hAnsi="宋体" w:cs="宋体" w:hint="eastAsia"/>
          <w:kern w:val="0"/>
          <w:szCs w:val="21"/>
        </w:rPr>
        <w:tab/>
      </w:r>
      <w:r>
        <w:rPr>
          <w:rFonts w:ascii="宋体" w:hAnsi="宋体" w:cs="宋体" w:hint="eastAsia"/>
          <w:kern w:val="0"/>
          <w:szCs w:val="21"/>
        </w:rPr>
        <w:tab/>
        <w:t xml:space="preserve"> </w:t>
      </w:r>
      <w:r>
        <w:rPr>
          <w:rFonts w:ascii="宋体" w:hAnsi="宋体" w:cs="宋体" w:hint="eastAsia"/>
          <w:kern w:val="0"/>
          <w:szCs w:val="21"/>
        </w:rPr>
        <w:tab/>
      </w:r>
      <w:r>
        <w:rPr>
          <w:rFonts w:ascii="宋体" w:hAnsi="宋体" w:cs="宋体" w:hint="eastAsia"/>
          <w:kern w:val="0"/>
          <w:szCs w:val="21"/>
        </w:rPr>
        <w:tab/>
      </w:r>
      <w:r>
        <w:rPr>
          <w:rFonts w:ascii="宋体" w:hAnsi="宋体" w:cs="宋体" w:hint="eastAsia"/>
          <w:kern w:val="0"/>
          <w:szCs w:val="21"/>
        </w:rPr>
        <w:tab/>
      </w:r>
      <w:r>
        <w:rPr>
          <w:rFonts w:ascii="宋体" w:hAnsi="宋体" w:cs="宋体" w:hint="eastAsia"/>
          <w:kern w:val="0"/>
          <w:szCs w:val="21"/>
        </w:rPr>
        <w:tab/>
        <w:t>性  别：男</w:t>
      </w:r>
      <w:r>
        <w:rPr>
          <w:rFonts w:ascii="宋体" w:hAnsi="宋体" w:cs="宋体" w:hint="eastAsia"/>
          <w:kern w:val="0"/>
          <w:szCs w:val="21"/>
        </w:rPr>
        <w:tab/>
        <w:t xml:space="preserve">  </w:t>
      </w:r>
    </w:p>
    <w:p w14:paraId="23107888" w14:textId="7537637D" w:rsidR="005F5FBB" w:rsidRDefault="00F37F93">
      <w:pPr>
        <w:widowControl/>
        <w:spacing w:line="288" w:lineRule="auto"/>
        <w:jc w:val="left"/>
        <w:rPr>
          <w:rFonts w:ascii="宋体" w:hAnsi="宋体" w:cs="宋体"/>
          <w:kern w:val="0"/>
          <w:szCs w:val="21"/>
        </w:rPr>
      </w:pPr>
      <w:r>
        <w:rPr>
          <w:rFonts w:ascii="宋体" w:hAnsi="宋体" w:cs="宋体" w:hint="eastAsia"/>
          <w:kern w:val="0"/>
          <w:szCs w:val="21"/>
        </w:rPr>
        <w:t>工作年限：2年</w:t>
      </w:r>
      <w:r w:rsidR="00F13C1F">
        <w:rPr>
          <w:rFonts w:ascii="宋体" w:hAnsi="宋体" w:cs="宋体" w:hint="eastAsia"/>
          <w:kern w:val="0"/>
          <w:szCs w:val="21"/>
        </w:rPr>
        <w:tab/>
      </w:r>
      <w:r w:rsidR="00F13C1F">
        <w:rPr>
          <w:rFonts w:ascii="宋体" w:hAnsi="宋体" w:cs="宋体" w:hint="eastAsia"/>
          <w:kern w:val="0"/>
          <w:szCs w:val="21"/>
        </w:rPr>
        <w:tab/>
      </w:r>
      <w:r w:rsidR="00F13C1F">
        <w:rPr>
          <w:rFonts w:ascii="宋体" w:hAnsi="宋体" w:cs="宋体" w:hint="eastAsia"/>
          <w:kern w:val="0"/>
          <w:szCs w:val="21"/>
        </w:rPr>
        <w:tab/>
      </w:r>
      <w:r w:rsidR="00F13C1F">
        <w:rPr>
          <w:rFonts w:ascii="宋体" w:hAnsi="宋体" w:cs="宋体" w:hint="eastAsia"/>
          <w:kern w:val="0"/>
          <w:szCs w:val="21"/>
        </w:rPr>
        <w:tab/>
        <w:t xml:space="preserve">    </w:t>
      </w:r>
      <w:r>
        <w:rPr>
          <w:rFonts w:ascii="宋体" w:hAnsi="宋体" w:cs="宋体"/>
          <w:kern w:val="0"/>
          <w:szCs w:val="21"/>
        </w:rPr>
        <w:tab/>
      </w:r>
      <w:r>
        <w:rPr>
          <w:rFonts w:ascii="宋体" w:hAnsi="宋体" w:cs="宋体"/>
          <w:kern w:val="0"/>
          <w:szCs w:val="21"/>
        </w:rPr>
        <w:tab/>
      </w:r>
      <w:r>
        <w:rPr>
          <w:rFonts w:ascii="宋体" w:hAnsi="宋体" w:cs="宋体"/>
          <w:kern w:val="0"/>
          <w:szCs w:val="21"/>
        </w:rPr>
        <w:tab/>
      </w:r>
      <w:r>
        <w:rPr>
          <w:rFonts w:ascii="宋体" w:hAnsi="宋体" w:cs="宋体" w:hint="eastAsia"/>
          <w:kern w:val="0"/>
          <w:szCs w:val="21"/>
        </w:rPr>
        <w:t xml:space="preserve">年 </w:t>
      </w:r>
      <w:r>
        <w:rPr>
          <w:rFonts w:ascii="宋体" w:hAnsi="宋体" w:cs="宋体"/>
          <w:kern w:val="0"/>
          <w:szCs w:val="21"/>
        </w:rPr>
        <w:t xml:space="preserve"> </w:t>
      </w:r>
      <w:r>
        <w:rPr>
          <w:rFonts w:ascii="宋体" w:hAnsi="宋体" w:cs="宋体" w:hint="eastAsia"/>
          <w:kern w:val="0"/>
          <w:szCs w:val="21"/>
        </w:rPr>
        <w:t>龄：2</w:t>
      </w:r>
      <w:r>
        <w:rPr>
          <w:rFonts w:ascii="宋体" w:hAnsi="宋体" w:cs="宋体"/>
          <w:kern w:val="0"/>
          <w:szCs w:val="21"/>
        </w:rPr>
        <w:t>3</w:t>
      </w:r>
    </w:p>
    <w:p w14:paraId="49ECBF64" w14:textId="76D5E388" w:rsidR="005F5FBB" w:rsidRPr="006A5628" w:rsidRDefault="00F13C1F">
      <w:pPr>
        <w:widowControl/>
        <w:spacing w:line="288" w:lineRule="auto"/>
        <w:jc w:val="left"/>
        <w:rPr>
          <w:rFonts w:ascii="宋体" w:hAnsi="宋体" w:cs="宋体"/>
          <w:kern w:val="0"/>
          <w:szCs w:val="21"/>
        </w:rPr>
      </w:pPr>
      <w:r>
        <w:rPr>
          <w:rFonts w:ascii="宋体" w:hAnsi="宋体" w:cs="宋体" w:hint="eastAsia"/>
          <w:kern w:val="0"/>
          <w:szCs w:val="21"/>
        </w:rPr>
        <w:t>联系电话：</w:t>
      </w:r>
      <w:r w:rsidR="00EA1935">
        <w:rPr>
          <w:rFonts w:ascii="宋体" w:hAnsi="宋体" w:cs="宋体" w:hint="eastAsia"/>
          <w:kern w:val="0"/>
          <w:szCs w:val="21"/>
        </w:rPr>
        <w:t>1</w:t>
      </w:r>
      <w:r w:rsidR="00EA1935">
        <w:rPr>
          <w:rFonts w:ascii="宋体" w:hAnsi="宋体" w:cs="宋体"/>
          <w:kern w:val="0"/>
          <w:szCs w:val="21"/>
        </w:rPr>
        <w:t>5674124133</w:t>
      </w:r>
      <w:r w:rsidR="00EA1935">
        <w:rPr>
          <w:rFonts w:ascii="宋体" w:hAnsi="宋体" w:cs="宋体" w:hint="eastAsia"/>
          <w:kern w:val="0"/>
          <w:szCs w:val="21"/>
        </w:rPr>
        <w:t>(微信同号</w:t>
      </w:r>
      <w:r w:rsidR="00EA1935">
        <w:rPr>
          <w:rFonts w:ascii="宋体" w:hAnsi="宋体" w:cs="宋体"/>
          <w:kern w:val="0"/>
          <w:szCs w:val="21"/>
        </w:rPr>
        <w:t>)</w:t>
      </w:r>
      <w:r>
        <w:rPr>
          <w:rFonts w:ascii="宋体" w:hAnsi="宋体" w:cs="宋体" w:hint="eastAsia"/>
          <w:kern w:val="0"/>
          <w:szCs w:val="21"/>
        </w:rPr>
        <w:tab/>
        <w:t xml:space="preserve">   </w:t>
      </w:r>
      <w:r>
        <w:rPr>
          <w:rFonts w:ascii="宋体" w:hAnsi="宋体" w:cs="宋体" w:hint="eastAsia"/>
          <w:kern w:val="0"/>
          <w:szCs w:val="21"/>
        </w:rPr>
        <w:tab/>
      </w:r>
      <w:r>
        <w:rPr>
          <w:rFonts w:ascii="宋体" w:hAnsi="宋体" w:cs="宋体"/>
          <w:kern w:val="0"/>
          <w:szCs w:val="21"/>
        </w:rPr>
        <w:t xml:space="preserve">    </w:t>
      </w:r>
      <w:r>
        <w:rPr>
          <w:rFonts w:ascii="宋体" w:hAnsi="宋体" w:cs="宋体" w:hint="eastAsia"/>
          <w:kern w:val="0"/>
          <w:szCs w:val="21"/>
        </w:rPr>
        <w:tab/>
        <w:t>邮  箱：</w:t>
      </w:r>
      <w:r w:rsidR="00EA1935" w:rsidRPr="006A5628">
        <w:rPr>
          <w:rFonts w:ascii="宋体" w:hAnsi="宋体" w:cs="宋体" w:hint="eastAsia"/>
          <w:kern w:val="0"/>
          <w:szCs w:val="21"/>
        </w:rPr>
        <w:t>xy953928132@163.com</w:t>
      </w:r>
    </w:p>
    <w:p w14:paraId="73C48E18" w14:textId="3E8F8F7C" w:rsidR="005F5FBB" w:rsidRDefault="00790EE8">
      <w:pPr>
        <w:widowControl/>
        <w:spacing w:line="288" w:lineRule="auto"/>
        <w:jc w:val="left"/>
        <w:rPr>
          <w:rFonts w:ascii="宋体" w:hAnsi="宋体" w:cs="宋体"/>
          <w:kern w:val="0"/>
          <w:szCs w:val="21"/>
        </w:rPr>
      </w:pPr>
      <w:r>
        <w:rPr>
          <w:rFonts w:ascii="宋体" w:hAnsi="宋体" w:cs="宋体" w:hint="eastAsia"/>
          <w:kern w:val="0"/>
          <w:szCs w:val="21"/>
        </w:rPr>
        <w:t>毕业院校</w:t>
      </w:r>
      <w:r w:rsidR="00F13C1F">
        <w:rPr>
          <w:rFonts w:ascii="宋体" w:hAnsi="宋体" w:cs="宋体" w:hint="eastAsia"/>
          <w:kern w:val="0"/>
          <w:szCs w:val="21"/>
        </w:rPr>
        <w:t>:</w:t>
      </w:r>
      <w:r w:rsidR="00F13C1F">
        <w:rPr>
          <w:rFonts w:ascii="宋体" w:hAnsi="宋体" w:cs="宋体" w:hint="eastAsia"/>
          <w:b/>
          <w:bCs/>
          <w:kern w:val="0"/>
          <w:szCs w:val="21"/>
        </w:rPr>
        <w:t xml:space="preserve"> </w:t>
      </w:r>
      <w:r>
        <w:rPr>
          <w:rFonts w:ascii="宋体" w:hAnsi="宋体" w:cs="宋体" w:hint="eastAsia"/>
          <w:kern w:val="0"/>
          <w:szCs w:val="21"/>
        </w:rPr>
        <w:t>湖南汽车工程职业学院</w:t>
      </w:r>
      <w:r w:rsidR="00F13C1F">
        <w:rPr>
          <w:rFonts w:ascii="宋体" w:hAnsi="宋体" w:cs="宋体" w:hint="eastAsia"/>
          <w:kern w:val="0"/>
          <w:szCs w:val="21"/>
        </w:rPr>
        <w:t xml:space="preserve"> </w:t>
      </w:r>
      <w:r w:rsidR="00F13C1F">
        <w:rPr>
          <w:rFonts w:ascii="宋体" w:hAnsi="宋体" w:cs="宋体" w:hint="eastAsia"/>
          <w:kern w:val="0"/>
          <w:szCs w:val="21"/>
        </w:rPr>
        <w:tab/>
      </w:r>
      <w:r w:rsidR="00F13C1F">
        <w:rPr>
          <w:rFonts w:ascii="宋体" w:hAnsi="宋体" w:cs="宋体" w:hint="eastAsia"/>
          <w:kern w:val="0"/>
          <w:szCs w:val="21"/>
        </w:rPr>
        <w:tab/>
      </w:r>
      <w:r w:rsidR="00F13C1F">
        <w:rPr>
          <w:rFonts w:ascii="宋体" w:hAnsi="宋体" w:cs="宋体" w:hint="eastAsia"/>
          <w:kern w:val="0"/>
          <w:szCs w:val="21"/>
        </w:rPr>
        <w:tab/>
      </w:r>
      <w:r w:rsidR="006A5628">
        <w:rPr>
          <w:rFonts w:ascii="宋体" w:hAnsi="宋体" w:cs="宋体"/>
          <w:kern w:val="0"/>
          <w:szCs w:val="21"/>
        </w:rPr>
        <w:tab/>
      </w:r>
      <w:r>
        <w:rPr>
          <w:rFonts w:ascii="宋体" w:hAnsi="宋体" w:cs="宋体" w:hint="eastAsia"/>
          <w:kern w:val="0"/>
          <w:szCs w:val="21"/>
        </w:rPr>
        <w:t>专</w:t>
      </w:r>
      <w:r>
        <w:rPr>
          <w:rFonts w:ascii="宋体" w:hAnsi="宋体" w:cs="宋体"/>
          <w:kern w:val="0"/>
          <w:szCs w:val="21"/>
        </w:rPr>
        <w:tab/>
      </w:r>
      <w:r>
        <w:rPr>
          <w:rFonts w:ascii="宋体" w:hAnsi="宋体" w:cs="宋体" w:hint="eastAsia"/>
          <w:kern w:val="0"/>
          <w:szCs w:val="21"/>
        </w:rPr>
        <w:t>业</w:t>
      </w:r>
      <w:r w:rsidR="00F13C1F">
        <w:rPr>
          <w:rFonts w:ascii="宋体" w:hAnsi="宋体" w:cs="宋体" w:hint="eastAsia"/>
          <w:kern w:val="0"/>
          <w:szCs w:val="21"/>
        </w:rPr>
        <w:t>：</w:t>
      </w:r>
      <w:r>
        <w:rPr>
          <w:rFonts w:ascii="宋体" w:hAnsi="宋体" w:cs="宋体" w:hint="eastAsia"/>
          <w:kern w:val="0"/>
          <w:szCs w:val="21"/>
        </w:rPr>
        <w:t>智能交通技术运用</w:t>
      </w:r>
      <w:r w:rsidR="00F13C1F">
        <w:rPr>
          <w:rFonts w:ascii="宋体" w:hAnsi="宋体" w:cs="宋体" w:hint="eastAsia"/>
          <w:kern w:val="0"/>
          <w:szCs w:val="21"/>
        </w:rPr>
        <w:tab/>
      </w:r>
      <w:r w:rsidR="00F13C1F">
        <w:rPr>
          <w:noProof/>
        </w:rPr>
        <mc:AlternateContent>
          <mc:Choice Requires="wpg">
            <w:drawing>
              <wp:anchor distT="0" distB="0" distL="114300" distR="114300" simplePos="0" relativeHeight="251658752" behindDoc="1" locked="0" layoutInCell="1" allowOverlap="1" wp14:anchorId="64B4BBBC" wp14:editId="049308C5">
                <wp:simplePos x="0" y="0"/>
                <wp:positionH relativeFrom="column">
                  <wp:posOffset>-452120</wp:posOffset>
                </wp:positionH>
                <wp:positionV relativeFrom="paragraph">
                  <wp:posOffset>233680</wp:posOffset>
                </wp:positionV>
                <wp:extent cx="1821815" cy="367030"/>
                <wp:effectExtent l="0" t="0" r="6985" b="13970"/>
                <wp:wrapNone/>
                <wp:docPr id="1" name="组合 1"/>
                <wp:cNvGraphicFramePr/>
                <a:graphic xmlns:a="http://schemas.openxmlformats.org/drawingml/2006/main">
                  <a:graphicData uri="http://schemas.microsoft.com/office/word/2010/wordprocessingGroup">
                    <wpg:wgp>
                      <wpg:cNvGrpSpPr/>
                      <wpg:grpSpPr>
                        <a:xfrm>
                          <a:off x="0" y="0"/>
                          <a:ext cx="1821815" cy="367030"/>
                          <a:chOff x="628" y="17965"/>
                          <a:chExt cx="2869" cy="578"/>
                        </a:xfrm>
                        <a:effectLst/>
                      </wpg:grpSpPr>
                      <wps:wsp>
                        <wps:cNvPr id="2" name="等腰三角形 71"/>
                        <wps:cNvSpPr/>
                        <wps:spPr>
                          <a:xfrm flipH="1" flipV="1">
                            <a:off x="628" y="18361"/>
                            <a:ext cx="245" cy="170"/>
                          </a:xfrm>
                          <a:prstGeom prst="triangle">
                            <a:avLst>
                              <a:gd name="adj" fmla="val 0"/>
                            </a:avLst>
                          </a:prstGeom>
                          <a:solidFill>
                            <a:srgbClr val="10CF9B">
                              <a:lumMod val="75000"/>
                            </a:srgbClr>
                          </a:solidFill>
                          <a:ln w="12700" cap="flat" cmpd="sng" algn="ctr">
                            <a:noFill/>
                            <a:prstDash val="solid"/>
                            <a:miter lim="800000"/>
                          </a:ln>
                          <a:effectLst/>
                        </wps:spPr>
                        <wps:bodyPr rtlCol="0" anchor="ctr"/>
                      </wps:wsp>
                      <wps:wsp>
                        <wps:cNvPr id="3" name="矩形 58"/>
                        <wps:cNvSpPr/>
                        <wps:spPr>
                          <a:xfrm flipV="1">
                            <a:off x="631" y="17965"/>
                            <a:ext cx="2866" cy="397"/>
                          </a:xfrm>
                          <a:prstGeom prst="homePlate">
                            <a:avLst/>
                          </a:prstGeom>
                          <a:solidFill>
                            <a:srgbClr val="5B9BD5"/>
                          </a:solidFill>
                          <a:ln w="12700" cap="flat" cmpd="sng" algn="ctr">
                            <a:noFill/>
                            <a:prstDash val="solid"/>
                            <a:miter lim="800000"/>
                          </a:ln>
                          <a:effectLst/>
                        </wps:spPr>
                        <wps:bodyPr rtlCol="0" anchor="ctr"/>
                      </wps:wsp>
                      <wps:wsp>
                        <wps:cNvPr id="4" name="等腰三角形 84"/>
                        <wps:cNvSpPr/>
                        <wps:spPr>
                          <a:xfrm flipH="1" flipV="1">
                            <a:off x="628" y="18373"/>
                            <a:ext cx="245" cy="170"/>
                          </a:xfrm>
                          <a:prstGeom prst="triangle">
                            <a:avLst>
                              <a:gd name="adj" fmla="val 0"/>
                            </a:avLst>
                          </a:prstGeom>
                          <a:solidFill>
                            <a:srgbClr val="10CF9B">
                              <a:lumMod val="75000"/>
                            </a:srgbClr>
                          </a:solidFill>
                          <a:ln w="12700" cap="flat" cmpd="sng" algn="ctr">
                            <a:noFill/>
                            <a:prstDash val="solid"/>
                            <a:miter lim="800000"/>
                          </a:ln>
                          <a:effectLst/>
                        </wps:spPr>
                        <wps:bodyPr rtlCol="0" anchor="ctr"/>
                      </wps:wsp>
                      <wps:wsp>
                        <wps:cNvPr id="5" name="矩形 58"/>
                        <wps:cNvSpPr/>
                        <wps:spPr>
                          <a:xfrm flipV="1">
                            <a:off x="631" y="17977"/>
                            <a:ext cx="2866" cy="397"/>
                          </a:xfrm>
                          <a:prstGeom prst="homePlate">
                            <a:avLst/>
                          </a:prstGeom>
                          <a:solidFill>
                            <a:srgbClr val="5B9BD5"/>
                          </a:solidFill>
                          <a:ln w="12700" cap="flat" cmpd="sng" algn="ctr">
                            <a:noFill/>
                            <a:prstDash val="solid"/>
                            <a:miter lim="800000"/>
                          </a:ln>
                          <a:effectLst/>
                        </wps:spPr>
                        <wps:bodyPr rtlCol="0" anchor="ctr"/>
                      </wps:wsp>
                    </wpg:wgp>
                  </a:graphicData>
                </a:graphic>
              </wp:anchor>
            </w:drawing>
          </mc:Choice>
          <mc:Fallback>
            <w:pict>
              <v:group w14:anchorId="4D4F5C7A" id="组合 1" o:spid="_x0000_s1026" style="position:absolute;left:0;text-align:left;margin-left:-35.6pt;margin-top:18.4pt;width:143.45pt;height:28.9pt;z-index:-251657728" coordorigin="628,17965" coordsize="2869,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">
                <v:shape id="等腰三角形 71" o:spid="_x0000_s1027" type="#_x0000_t5" style="position:absolute;left:628;top:18361;width:245;height:17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" adj="0" fillcolor="#0c9b74" stroked="f" strokeweight="1pt"/>
                <v:shape id="矩形 58" o:spid="_x0000_s1028" type="#_x0000_t15" style="position:absolute;left:631;top:17965;width:2866;height:39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" adj="20104" fillcolor="#5b9bd5" stroked="f" strokeweight="1pt"/>
                <v:shape id="等腰三角形 84" o:spid="_x0000_s1029" type="#_x0000_t5" style="position:absolute;left:628;top:18373;width:245;height:17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" adj="0" fillcolor="#0c9b74" stroked="f" strokeweight="1pt"/>
                <v:shape id="矩形 58" o:spid="_x0000_s1030" type="#_x0000_t15" style="position:absolute;left:631;top:17977;width:2866;height:39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" adj="20104" fillcolor="#5b9bd5" stroked="f" strokeweight="1pt"/>
              </v:group>
            </w:pict>
          </mc:Fallback>
        </mc:AlternateContent>
      </w:r>
      <w:r w:rsidR="00F13C1F">
        <w:rPr>
          <w:rFonts w:ascii="宋体" w:hAnsi="宋体" w:cs="宋体" w:hint="eastAsia"/>
          <w:kern w:val="0"/>
          <w:szCs w:val="21"/>
        </w:rPr>
        <w:tab/>
      </w:r>
    </w:p>
    <w:p w14:paraId="568C2D59" w14:textId="77777777" w:rsidR="005F5FBB" w:rsidRDefault="00F13C1F">
      <w:pPr>
        <w:widowControl/>
        <w:spacing w:line="288" w:lineRule="auto"/>
        <w:rPr>
          <w:rFonts w:ascii="宋体" w:hAnsi="宋体" w:cs="宋体"/>
          <w:b/>
          <w:bCs/>
          <w:color w:val="E7E6E6" w:themeColor="background2"/>
          <w:kern w:val="0"/>
          <w:sz w:val="24"/>
        </w:rPr>
      </w:pPr>
      <w:r>
        <w:rPr>
          <w:rFonts w:ascii="宋体" w:hAnsi="宋体" w:cs="宋体" w:hint="eastAsia"/>
          <w:b/>
          <w:bCs/>
          <w:color w:val="E7E6E6" w:themeColor="background2"/>
          <w:kern w:val="0"/>
          <w:sz w:val="24"/>
        </w:rPr>
        <w:t>专业技能</w:t>
      </w:r>
    </w:p>
    <w:p w14:paraId="5AB48845" w14:textId="77777777" w:rsidR="005F5FBB" w:rsidRDefault="005F5FBB">
      <w:pPr>
        <w:widowControl/>
        <w:spacing w:line="288" w:lineRule="auto"/>
        <w:rPr>
          <w:rFonts w:ascii="宋体" w:hAnsi="宋体" w:cs="宋体"/>
          <w:b/>
          <w:bCs/>
          <w:color w:val="E7E6E6" w:themeColor="background2"/>
          <w:kern w:val="0"/>
          <w:sz w:val="24"/>
        </w:rPr>
      </w:pPr>
    </w:p>
    <w:p w14:paraId="5ADCB035" w14:textId="4128092C" w:rsidR="005F5FBB" w:rsidRDefault="00F13C1F">
      <w:pPr>
        <w:widowControl/>
        <w:numPr>
          <w:ilvl w:val="0"/>
          <w:numId w:val="1"/>
        </w:numPr>
        <w:spacing w:line="288" w:lineRule="auto"/>
        <w:jc w:val="left"/>
        <w:rPr>
          <w:rFonts w:ascii="宋体" w:hAnsi="宋体" w:cs="宋体"/>
          <w:kern w:val="0"/>
          <w:szCs w:val="21"/>
        </w:rPr>
      </w:pPr>
      <w:r>
        <w:rPr>
          <w:rFonts w:ascii="宋体" w:hAnsi="宋体" w:cs="宋体" w:hint="eastAsia"/>
          <w:kern w:val="0"/>
          <w:szCs w:val="21"/>
        </w:rPr>
        <w:t>有扎实的Java语言基础和面向接口编程的能力</w:t>
      </w:r>
      <w:r w:rsidR="00E64D06">
        <w:rPr>
          <w:rFonts w:ascii="宋体" w:hAnsi="宋体" w:cs="宋体" w:hint="eastAsia"/>
          <w:kern w:val="0"/>
          <w:szCs w:val="21"/>
        </w:rPr>
        <w:t>。</w:t>
      </w:r>
    </w:p>
    <w:p w14:paraId="5CDEE731" w14:textId="239A08B4" w:rsidR="005F5FBB" w:rsidRDefault="00BD0AFF">
      <w:pPr>
        <w:widowControl/>
        <w:spacing w:line="288" w:lineRule="auto"/>
        <w:jc w:val="left"/>
        <w:rPr>
          <w:rFonts w:ascii="宋体" w:hAnsi="宋体" w:cs="宋体"/>
          <w:kern w:val="0"/>
          <w:szCs w:val="21"/>
        </w:rPr>
      </w:pPr>
      <w:r>
        <w:rPr>
          <w:rFonts w:ascii="宋体" w:hAnsi="宋体" w:cs="宋体"/>
          <w:kern w:val="0"/>
          <w:szCs w:val="21"/>
        </w:rPr>
        <w:t>2</w:t>
      </w:r>
      <w:r w:rsidR="00F13C1F">
        <w:rPr>
          <w:rFonts w:ascii="宋体" w:hAnsi="宋体" w:cs="宋体" w:hint="eastAsia"/>
          <w:kern w:val="0"/>
          <w:szCs w:val="21"/>
        </w:rPr>
        <w:t>.</w:t>
      </w:r>
      <w:r w:rsidR="00F13C1F">
        <w:rPr>
          <w:rFonts w:ascii="宋体" w:hAnsi="宋体" w:cs="宋体" w:hint="eastAsia"/>
          <w:kern w:val="0"/>
          <w:szCs w:val="21"/>
        </w:rPr>
        <w:tab/>
      </w:r>
      <w:r w:rsidR="006A5628">
        <w:rPr>
          <w:rFonts w:ascii="宋体" w:hAnsi="宋体" w:cs="宋体" w:hint="eastAsia"/>
          <w:kern w:val="0"/>
          <w:szCs w:val="21"/>
        </w:rPr>
        <w:t>熟悉Spring</w:t>
      </w:r>
      <w:r w:rsidR="006A5628">
        <w:rPr>
          <w:rFonts w:ascii="宋体" w:hAnsi="宋体" w:cs="宋体"/>
          <w:kern w:val="0"/>
          <w:szCs w:val="21"/>
        </w:rPr>
        <w:t xml:space="preserve"> </w:t>
      </w:r>
      <w:r w:rsidR="006A5628">
        <w:rPr>
          <w:rFonts w:ascii="宋体" w:hAnsi="宋体" w:cs="宋体" w:hint="eastAsia"/>
          <w:kern w:val="0"/>
          <w:szCs w:val="21"/>
        </w:rPr>
        <w:t>boot、</w:t>
      </w:r>
      <w:r w:rsidR="006A5628" w:rsidRPr="006A5628">
        <w:rPr>
          <w:rFonts w:ascii="宋体" w:hAnsi="宋体" w:cs="宋体"/>
          <w:kern w:val="0"/>
          <w:szCs w:val="21"/>
        </w:rPr>
        <w:t>MybatisPlus</w:t>
      </w:r>
      <w:r w:rsidR="00E64D06">
        <w:rPr>
          <w:rFonts w:ascii="宋体" w:hAnsi="宋体" w:cs="宋体" w:hint="eastAsia"/>
          <w:kern w:val="0"/>
          <w:szCs w:val="21"/>
        </w:rPr>
        <w:t>等</w:t>
      </w:r>
      <w:r w:rsidR="00F93509">
        <w:rPr>
          <w:rFonts w:ascii="宋体" w:hAnsi="宋体" w:cs="宋体" w:hint="eastAsia"/>
          <w:kern w:val="0"/>
          <w:szCs w:val="21"/>
        </w:rPr>
        <w:t>主流开源</w:t>
      </w:r>
      <w:r w:rsidR="006A5628">
        <w:rPr>
          <w:rFonts w:ascii="宋体" w:hAnsi="宋体" w:cs="宋体" w:hint="eastAsia"/>
          <w:kern w:val="0"/>
          <w:szCs w:val="21"/>
        </w:rPr>
        <w:t>框架</w:t>
      </w:r>
      <w:r w:rsidR="00E64D06">
        <w:rPr>
          <w:rFonts w:ascii="宋体" w:hAnsi="宋体" w:cs="宋体" w:hint="eastAsia"/>
          <w:kern w:val="0"/>
          <w:szCs w:val="21"/>
        </w:rPr>
        <w:t>。</w:t>
      </w:r>
    </w:p>
    <w:p w14:paraId="64082F16" w14:textId="11506FAF" w:rsidR="00E64D06" w:rsidRPr="00E64D06" w:rsidRDefault="00E64D06">
      <w:pPr>
        <w:widowControl/>
        <w:spacing w:line="288" w:lineRule="auto"/>
        <w:jc w:val="left"/>
        <w:rPr>
          <w:rFonts w:ascii="宋体" w:hAnsi="宋体" w:cs="宋体"/>
          <w:kern w:val="0"/>
          <w:szCs w:val="21"/>
        </w:rPr>
      </w:pPr>
      <w:r>
        <w:rPr>
          <w:rFonts w:ascii="宋体" w:hAnsi="宋体" w:cs="宋体" w:hint="eastAsia"/>
          <w:kern w:val="0"/>
          <w:szCs w:val="21"/>
        </w:rPr>
        <w:t>3</w:t>
      </w:r>
      <w:r>
        <w:rPr>
          <w:rFonts w:ascii="宋体" w:hAnsi="宋体" w:cs="宋体"/>
          <w:kern w:val="0"/>
          <w:szCs w:val="21"/>
        </w:rPr>
        <w:t>.</w:t>
      </w:r>
      <w:r>
        <w:rPr>
          <w:rFonts w:ascii="宋体" w:hAnsi="宋体" w:cs="宋体"/>
          <w:kern w:val="0"/>
          <w:szCs w:val="21"/>
        </w:rPr>
        <w:tab/>
      </w:r>
      <w:r>
        <w:rPr>
          <w:rFonts w:ascii="宋体" w:hAnsi="宋体" w:cs="宋体" w:hint="eastAsia"/>
          <w:kern w:val="0"/>
          <w:szCs w:val="21"/>
        </w:rPr>
        <w:t>熟悉Spring</w:t>
      </w:r>
      <w:r>
        <w:rPr>
          <w:rFonts w:ascii="宋体" w:hAnsi="宋体" w:cs="宋体"/>
          <w:kern w:val="0"/>
          <w:szCs w:val="21"/>
        </w:rPr>
        <w:t xml:space="preserve"> C</w:t>
      </w:r>
      <w:r>
        <w:rPr>
          <w:rFonts w:ascii="宋体" w:hAnsi="宋体" w:cs="宋体" w:hint="eastAsia"/>
          <w:kern w:val="0"/>
          <w:szCs w:val="21"/>
        </w:rPr>
        <w:t>loud、</w:t>
      </w:r>
      <w:r w:rsidR="00035393" w:rsidRPr="00035393">
        <w:rPr>
          <w:rFonts w:ascii="宋体" w:hAnsi="宋体" w:cs="宋体"/>
          <w:kern w:val="0"/>
          <w:szCs w:val="21"/>
        </w:rPr>
        <w:t>SpringCloud Alibaba</w:t>
      </w:r>
      <w:r>
        <w:rPr>
          <w:rFonts w:ascii="宋体" w:hAnsi="宋体" w:cs="宋体" w:hint="eastAsia"/>
          <w:kern w:val="0"/>
          <w:szCs w:val="21"/>
        </w:rPr>
        <w:t>微服务框架。</w:t>
      </w:r>
    </w:p>
    <w:p w14:paraId="1E57E704" w14:textId="5C6F87CB" w:rsidR="005F5FBB" w:rsidRDefault="00E64D06">
      <w:pPr>
        <w:widowControl/>
        <w:spacing w:line="288" w:lineRule="auto"/>
        <w:jc w:val="left"/>
        <w:rPr>
          <w:rFonts w:ascii="宋体" w:hAnsi="宋体" w:cs="宋体"/>
          <w:kern w:val="0"/>
          <w:szCs w:val="21"/>
        </w:rPr>
      </w:pPr>
      <w:r>
        <w:rPr>
          <w:rFonts w:ascii="宋体" w:hAnsi="宋体" w:cs="宋体"/>
          <w:kern w:val="0"/>
          <w:szCs w:val="21"/>
        </w:rPr>
        <w:t>4.</w:t>
      </w:r>
      <w:r>
        <w:rPr>
          <w:rFonts w:ascii="宋体" w:hAnsi="宋体" w:cs="宋体"/>
          <w:kern w:val="0"/>
          <w:szCs w:val="21"/>
        </w:rPr>
        <w:tab/>
      </w:r>
      <w:r w:rsidR="00F13C1F">
        <w:rPr>
          <w:rFonts w:ascii="宋体" w:hAnsi="宋体" w:cs="宋体" w:hint="eastAsia"/>
          <w:kern w:val="0"/>
          <w:szCs w:val="21"/>
        </w:rPr>
        <w:t>熟悉</w:t>
      </w:r>
      <w:r w:rsidR="006A5628" w:rsidRPr="006A5628">
        <w:rPr>
          <w:rFonts w:ascii="宋体" w:hAnsi="宋体" w:cs="宋体" w:hint="eastAsia"/>
          <w:kern w:val="0"/>
          <w:szCs w:val="21"/>
        </w:rPr>
        <w:t>RabbitMQ</w:t>
      </w:r>
      <w:r w:rsidR="00F93509">
        <w:rPr>
          <w:rFonts w:ascii="宋体" w:hAnsi="宋体" w:cs="宋体" w:hint="eastAsia"/>
          <w:kern w:val="0"/>
          <w:szCs w:val="21"/>
        </w:rPr>
        <w:t>消息中间件</w:t>
      </w:r>
      <w:r>
        <w:rPr>
          <w:rFonts w:ascii="宋体" w:hAnsi="宋体" w:cs="宋体" w:hint="eastAsia"/>
          <w:kern w:val="0"/>
          <w:szCs w:val="21"/>
        </w:rPr>
        <w:t>。</w:t>
      </w:r>
    </w:p>
    <w:p w14:paraId="5004AAAE" w14:textId="5E14AD1A" w:rsidR="004E1747" w:rsidRDefault="00E64D06">
      <w:pPr>
        <w:widowControl/>
        <w:spacing w:line="288" w:lineRule="auto"/>
        <w:jc w:val="left"/>
        <w:rPr>
          <w:rFonts w:ascii="宋体" w:hAnsi="宋体" w:cs="宋体"/>
          <w:kern w:val="0"/>
          <w:szCs w:val="21"/>
        </w:rPr>
      </w:pPr>
      <w:r>
        <w:rPr>
          <w:rFonts w:ascii="宋体" w:hAnsi="宋体" w:cs="宋体"/>
          <w:kern w:val="0"/>
          <w:szCs w:val="21"/>
        </w:rPr>
        <w:t>5</w:t>
      </w:r>
      <w:r w:rsidR="00F13C1F">
        <w:rPr>
          <w:rFonts w:ascii="宋体" w:hAnsi="宋体" w:cs="宋体" w:hint="eastAsia"/>
          <w:kern w:val="0"/>
          <w:szCs w:val="21"/>
        </w:rPr>
        <w:t>.</w:t>
      </w:r>
      <w:r>
        <w:rPr>
          <w:rFonts w:ascii="宋体" w:hAnsi="宋体" w:cs="宋体"/>
          <w:kern w:val="0"/>
          <w:szCs w:val="21"/>
        </w:rPr>
        <w:t xml:space="preserve"> </w:t>
      </w:r>
      <w:r>
        <w:rPr>
          <w:rFonts w:ascii="宋体" w:hAnsi="宋体" w:cs="宋体"/>
          <w:kern w:val="0"/>
          <w:szCs w:val="21"/>
        </w:rPr>
        <w:tab/>
      </w:r>
      <w:r w:rsidR="004E1747">
        <w:rPr>
          <w:rFonts w:ascii="宋体" w:hAnsi="宋体" w:cs="宋体" w:hint="eastAsia"/>
          <w:kern w:val="0"/>
          <w:szCs w:val="21"/>
        </w:rPr>
        <w:t>熟悉Mysql、</w:t>
      </w:r>
      <w:r w:rsidR="004E1747" w:rsidRPr="008B17D2">
        <w:rPr>
          <w:rFonts w:ascii="宋体" w:hAnsi="宋体" w:cs="宋体" w:hint="eastAsia"/>
          <w:kern w:val="0"/>
          <w:szCs w:val="21"/>
        </w:rPr>
        <w:t>Mongo</w:t>
      </w:r>
      <w:r w:rsidR="004E1747" w:rsidRPr="008B17D2">
        <w:rPr>
          <w:rFonts w:ascii="宋体" w:hAnsi="宋体" w:cs="宋体"/>
          <w:kern w:val="0"/>
          <w:szCs w:val="21"/>
        </w:rPr>
        <w:t>DB</w:t>
      </w:r>
      <w:r w:rsidR="004E1747">
        <w:rPr>
          <w:rFonts w:ascii="宋体" w:hAnsi="宋体" w:cs="宋体" w:hint="eastAsia"/>
          <w:kern w:val="0"/>
          <w:szCs w:val="21"/>
        </w:rPr>
        <w:t>、</w:t>
      </w:r>
      <w:r w:rsidR="004E1747">
        <w:rPr>
          <w:rFonts w:ascii="宋体" w:hAnsi="宋体" w:cs="宋体"/>
          <w:kern w:val="0"/>
          <w:szCs w:val="21"/>
        </w:rPr>
        <w:t>R</w:t>
      </w:r>
      <w:r w:rsidR="004E1747">
        <w:rPr>
          <w:rFonts w:ascii="宋体" w:hAnsi="宋体" w:cs="宋体" w:hint="eastAsia"/>
          <w:kern w:val="0"/>
          <w:szCs w:val="21"/>
        </w:rPr>
        <w:t>edis数据库。</w:t>
      </w:r>
    </w:p>
    <w:p w14:paraId="644582A8" w14:textId="3322DE2B" w:rsidR="004C0D03" w:rsidRPr="004C0D03" w:rsidRDefault="004C0D03" w:rsidP="004C0D03">
      <w:pPr>
        <w:widowControl/>
        <w:spacing w:line="288" w:lineRule="auto"/>
        <w:jc w:val="left"/>
        <w:rPr>
          <w:rFonts w:ascii="宋体" w:hAnsi="宋体" w:cs="宋体"/>
          <w:kern w:val="0"/>
          <w:szCs w:val="21"/>
        </w:rPr>
      </w:pPr>
      <w:r>
        <w:rPr>
          <w:rFonts w:ascii="宋体" w:hAnsi="宋体" w:cs="宋体"/>
          <w:kern w:val="0"/>
          <w:szCs w:val="21"/>
        </w:rPr>
        <w:t>6</w:t>
      </w:r>
      <w:r w:rsidR="006A5628">
        <w:rPr>
          <w:rFonts w:ascii="宋体" w:hAnsi="宋体" w:cs="宋体"/>
          <w:kern w:val="0"/>
          <w:szCs w:val="21"/>
        </w:rPr>
        <w:t xml:space="preserve">. </w:t>
      </w:r>
      <w:r w:rsidR="004E1747">
        <w:rPr>
          <w:rFonts w:ascii="宋体" w:hAnsi="宋体" w:cs="宋体"/>
          <w:kern w:val="0"/>
          <w:szCs w:val="21"/>
        </w:rPr>
        <w:t xml:space="preserve"> </w:t>
      </w:r>
      <w:r w:rsidR="004E1747">
        <w:rPr>
          <w:rFonts w:ascii="宋体" w:hAnsi="宋体" w:cs="宋体" w:hint="eastAsia"/>
          <w:kern w:val="0"/>
          <w:szCs w:val="21"/>
        </w:rPr>
        <w:t>熟悉Linux开发环境、了解docker的使用。</w:t>
      </w:r>
    </w:p>
    <w:p w14:paraId="13A2DE71" w14:textId="77F01656" w:rsidR="004C0D03" w:rsidRDefault="004C0D03" w:rsidP="004C0D03">
      <w:pPr>
        <w:widowControl/>
        <w:spacing w:line="288" w:lineRule="auto"/>
        <w:jc w:val="left"/>
        <w:rPr>
          <w:rFonts w:ascii="宋体" w:hAnsi="宋体" w:cs="宋体"/>
          <w:kern w:val="0"/>
          <w:szCs w:val="21"/>
        </w:rPr>
      </w:pPr>
      <w:r w:rsidRPr="004C0D03">
        <w:rPr>
          <w:rFonts w:ascii="宋体" w:hAnsi="宋体" w:cs="宋体" w:hint="eastAsia"/>
          <w:kern w:val="0"/>
          <w:szCs w:val="21"/>
        </w:rPr>
        <w:t>7</w:t>
      </w:r>
      <w:r w:rsidRPr="004C0D03">
        <w:rPr>
          <w:rFonts w:ascii="宋体" w:hAnsi="宋体" w:cs="宋体"/>
          <w:kern w:val="0"/>
          <w:szCs w:val="21"/>
        </w:rPr>
        <w:t>.</w:t>
      </w:r>
      <w:r w:rsidRPr="004C0D03">
        <w:rPr>
          <w:rFonts w:ascii="宋体" w:hAnsi="宋体" w:cs="宋体" w:hint="eastAsia"/>
          <w:kern w:val="0"/>
          <w:szCs w:val="21"/>
        </w:rPr>
        <w:t xml:space="preserve"> </w:t>
      </w:r>
      <w:r>
        <w:rPr>
          <w:rFonts w:ascii="宋体" w:hAnsi="宋体" w:cs="宋体"/>
          <w:kern w:val="0"/>
          <w:szCs w:val="21"/>
        </w:rPr>
        <w:tab/>
      </w:r>
      <w:r>
        <w:rPr>
          <w:rFonts w:ascii="宋体" w:hAnsi="宋体" w:cs="宋体" w:hint="eastAsia"/>
          <w:kern w:val="0"/>
          <w:szCs w:val="21"/>
        </w:rPr>
        <w:t>熟练使用</w:t>
      </w:r>
      <w:hyperlink r:id="rId8" w:tgtFrame="https://www.zhihu.com/topic/19607483/_blank" w:history="1">
        <w:r>
          <w:rPr>
            <w:rFonts w:ascii="宋体" w:hAnsi="宋体" w:cs="宋体" w:hint="eastAsia"/>
            <w:kern w:val="0"/>
            <w:szCs w:val="21"/>
          </w:rPr>
          <w:t>IntelliJ IDEA</w:t>
        </w:r>
        <w:r>
          <w:rPr>
            <w:rFonts w:ascii="宋体" w:hAnsi="宋体" w:cs="宋体" w:hint="eastAsia"/>
            <w:kern w:val="0"/>
            <w:szCs w:val="21"/>
          </w:rPr>
          <w:t> </w:t>
        </w:r>
      </w:hyperlink>
      <w:r>
        <w:rPr>
          <w:rFonts w:ascii="宋体" w:hAnsi="宋体" w:cs="宋体" w:hint="eastAsia"/>
          <w:kern w:val="0"/>
          <w:szCs w:val="21"/>
        </w:rPr>
        <w:t>、Git和Maven等开发工具。</w:t>
      </w:r>
    </w:p>
    <w:p w14:paraId="2A1B8966" w14:textId="4417D39F" w:rsidR="004C0D03" w:rsidRPr="004C0D03" w:rsidRDefault="004C0D03">
      <w:pPr>
        <w:widowControl/>
        <w:spacing w:line="288" w:lineRule="auto"/>
        <w:rPr>
          <w:rFonts w:ascii="宋体" w:hAnsi="宋体" w:cs="宋体"/>
          <w:kern w:val="0"/>
          <w:szCs w:val="21"/>
        </w:rPr>
      </w:pPr>
      <w:r w:rsidRPr="004C0D03">
        <w:rPr>
          <w:rFonts w:ascii="宋体" w:hAnsi="宋体" w:cs="宋体"/>
          <w:noProof/>
          <w:kern w:val="0"/>
          <w:szCs w:val="21"/>
        </w:rPr>
        <mc:AlternateContent>
          <mc:Choice Requires="wpg">
            <w:drawing>
              <wp:anchor distT="0" distB="0" distL="114300" distR="114300" simplePos="0" relativeHeight="251663872" behindDoc="1" locked="0" layoutInCell="1" allowOverlap="1" wp14:anchorId="17C42F82" wp14:editId="1EB1D298">
                <wp:simplePos x="0" y="0"/>
                <wp:positionH relativeFrom="column">
                  <wp:posOffset>-423545</wp:posOffset>
                </wp:positionH>
                <wp:positionV relativeFrom="paragraph">
                  <wp:posOffset>264477</wp:posOffset>
                </wp:positionV>
                <wp:extent cx="1821815" cy="367030"/>
                <wp:effectExtent l="0" t="0" r="6985" b="13970"/>
                <wp:wrapNone/>
                <wp:docPr id="6" name="组合 6"/>
                <wp:cNvGraphicFramePr/>
                <a:graphic xmlns:a="http://schemas.openxmlformats.org/drawingml/2006/main">
                  <a:graphicData uri="http://schemas.microsoft.com/office/word/2010/wordprocessingGroup">
                    <wpg:wgp>
                      <wpg:cNvGrpSpPr/>
                      <wpg:grpSpPr>
                        <a:xfrm>
                          <a:off x="0" y="0"/>
                          <a:ext cx="1821815" cy="367030"/>
                          <a:chOff x="628" y="17965"/>
                          <a:chExt cx="2869" cy="578"/>
                        </a:xfrm>
                        <a:effectLst/>
                      </wpg:grpSpPr>
                      <wps:wsp>
                        <wps:cNvPr id="11" name="等腰三角形 71"/>
                        <wps:cNvSpPr/>
                        <wps:spPr>
                          <a:xfrm flipH="1" flipV="1">
                            <a:off x="628" y="18361"/>
                            <a:ext cx="245" cy="170"/>
                          </a:xfrm>
                          <a:prstGeom prst="triangle">
                            <a:avLst>
                              <a:gd name="adj" fmla="val 0"/>
                            </a:avLst>
                          </a:prstGeom>
                          <a:solidFill>
                            <a:srgbClr val="10CF9B">
                              <a:lumMod val="75000"/>
                            </a:srgbClr>
                          </a:solidFill>
                          <a:ln w="12700" cap="flat" cmpd="sng" algn="ctr">
                            <a:noFill/>
                            <a:prstDash val="solid"/>
                            <a:miter lim="800000"/>
                          </a:ln>
                          <a:effectLst/>
                        </wps:spPr>
                        <wps:bodyPr rtlCol="0" anchor="ctr"/>
                      </wps:wsp>
                      <wps:wsp>
                        <wps:cNvPr id="13" name="矩形 58"/>
                        <wps:cNvSpPr/>
                        <wps:spPr>
                          <a:xfrm flipV="1">
                            <a:off x="631" y="17965"/>
                            <a:ext cx="2866" cy="397"/>
                          </a:xfrm>
                          <a:prstGeom prst="homePlate">
                            <a:avLst/>
                          </a:prstGeom>
                          <a:solidFill>
                            <a:srgbClr val="5B9BD5"/>
                          </a:solidFill>
                          <a:ln w="12700" cap="flat" cmpd="sng" algn="ctr">
                            <a:noFill/>
                            <a:prstDash val="solid"/>
                            <a:miter lim="800000"/>
                          </a:ln>
                          <a:effectLst/>
                        </wps:spPr>
                        <wps:bodyPr rtlCol="0" anchor="ctr"/>
                      </wps:wsp>
                      <wps:wsp>
                        <wps:cNvPr id="14" name="等腰三角形 84"/>
                        <wps:cNvSpPr/>
                        <wps:spPr>
                          <a:xfrm flipH="1" flipV="1">
                            <a:off x="628" y="18373"/>
                            <a:ext cx="245" cy="170"/>
                          </a:xfrm>
                          <a:prstGeom prst="triangle">
                            <a:avLst>
                              <a:gd name="adj" fmla="val 0"/>
                            </a:avLst>
                          </a:prstGeom>
                          <a:solidFill>
                            <a:srgbClr val="10CF9B">
                              <a:lumMod val="75000"/>
                            </a:srgbClr>
                          </a:solidFill>
                          <a:ln w="12700" cap="flat" cmpd="sng" algn="ctr">
                            <a:noFill/>
                            <a:prstDash val="solid"/>
                            <a:miter lim="800000"/>
                          </a:ln>
                          <a:effectLst/>
                        </wps:spPr>
                        <wps:bodyPr rtlCol="0" anchor="ctr"/>
                      </wps:wsp>
                      <wps:wsp>
                        <wps:cNvPr id="15" name="矩形 58"/>
                        <wps:cNvSpPr/>
                        <wps:spPr>
                          <a:xfrm flipV="1">
                            <a:off x="631" y="17977"/>
                            <a:ext cx="2866" cy="397"/>
                          </a:xfrm>
                          <a:prstGeom prst="homePlate">
                            <a:avLst/>
                          </a:prstGeom>
                          <a:solidFill>
                            <a:srgbClr val="5B9BD5"/>
                          </a:solidFill>
                          <a:ln w="12700" cap="flat" cmpd="sng" algn="ctr">
                            <a:noFill/>
                            <a:prstDash val="solid"/>
                            <a:miter lim="800000"/>
                          </a:ln>
                          <a:effectLst/>
                        </wps:spPr>
                        <wps:bodyPr rtlCol="0" anchor="ctr"/>
                      </wps:wsp>
                    </wpg:wgp>
                  </a:graphicData>
                </a:graphic>
              </wp:anchor>
            </w:drawing>
          </mc:Choice>
          <mc:Fallback>
            <w:pict>
              <v:group w14:anchorId="203AF5D9" id="组合 6" o:spid="_x0000_s1026" style="position:absolute;left:0;text-align:left;margin-left:-33.35pt;margin-top:20.8pt;width:143.45pt;height:28.9pt;z-index:-251652608" coordorigin="628,17965" coordsize="2869,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">
                <v:shape id="等腰三角形 71" o:spid="_x0000_s1027" type="#_x0000_t5" style="position:absolute;left:628;top:18361;width:245;height:17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" adj="0" fillcolor="#0c9b74" stroked="f" strokeweight="1pt"/>
                <v:shape id="矩形 58" o:spid="_x0000_s1028" type="#_x0000_t15" style="position:absolute;left:631;top:17965;width:2866;height:39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" adj="20104" fillcolor="#5b9bd5" stroked="f" strokeweight="1pt"/>
                <v:shape id="等腰三角形 84" o:spid="_x0000_s1029" type="#_x0000_t5" style="position:absolute;left:628;top:18373;width:245;height:17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" adj="0" fillcolor="#0c9b74" stroked="f" strokeweight="1pt"/>
                <v:shape id="矩形 58" o:spid="_x0000_s1030" type="#_x0000_t15" style="position:absolute;left:631;top:17977;width:2866;height:39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" adj="20104" fillcolor="#5b9bd5" stroked="f" strokeweight="1pt"/>
              </v:group>
            </w:pict>
          </mc:Fallback>
        </mc:AlternateContent>
      </w:r>
      <w:r w:rsidRPr="004C0D03">
        <w:rPr>
          <w:rFonts w:ascii="宋体" w:hAnsi="宋体" w:cs="宋体" w:hint="eastAsia"/>
          <w:kern w:val="0"/>
          <w:szCs w:val="21"/>
        </w:rPr>
        <w:t>8</w:t>
      </w:r>
      <w:r w:rsidRPr="004C0D03">
        <w:rPr>
          <w:rFonts w:ascii="宋体" w:hAnsi="宋体" w:cs="宋体"/>
          <w:kern w:val="0"/>
          <w:szCs w:val="21"/>
        </w:rPr>
        <w:t>.</w:t>
      </w:r>
      <w:r>
        <w:rPr>
          <w:rFonts w:ascii="宋体" w:hAnsi="宋体" w:cs="宋体"/>
          <w:kern w:val="0"/>
          <w:szCs w:val="21"/>
        </w:rPr>
        <w:tab/>
      </w:r>
      <w:r w:rsidR="00A55669">
        <w:rPr>
          <w:rFonts w:ascii="宋体" w:hAnsi="宋体" w:cs="宋体" w:hint="eastAsia"/>
          <w:kern w:val="0"/>
          <w:szCs w:val="21"/>
        </w:rPr>
        <w:t>熟悉jvm内存模型，了解jvm调优。</w:t>
      </w:r>
    </w:p>
    <w:p w14:paraId="120F3135" w14:textId="59B2595F" w:rsidR="005F5FBB" w:rsidRDefault="00F13C1F">
      <w:pPr>
        <w:widowControl/>
        <w:spacing w:line="288" w:lineRule="auto"/>
        <w:rPr>
          <w:rFonts w:ascii="宋体" w:hAnsi="宋体" w:cs="宋体"/>
          <w:b/>
          <w:bCs/>
          <w:color w:val="E7E6E6" w:themeColor="background2"/>
          <w:kern w:val="0"/>
          <w:sz w:val="24"/>
        </w:rPr>
      </w:pPr>
      <w:r>
        <w:rPr>
          <w:rFonts w:ascii="宋体" w:hAnsi="宋体" w:cs="宋体" w:hint="eastAsia"/>
          <w:b/>
          <w:bCs/>
          <w:color w:val="E7E6E6" w:themeColor="background2"/>
          <w:kern w:val="0"/>
          <w:sz w:val="24"/>
        </w:rPr>
        <w:t>工作经验</w:t>
      </w:r>
    </w:p>
    <w:p w14:paraId="5633065B" w14:textId="77777777" w:rsidR="006179D5" w:rsidRDefault="006179D5">
      <w:pPr>
        <w:widowControl/>
        <w:spacing w:line="288" w:lineRule="auto"/>
        <w:rPr>
          <w:rFonts w:ascii="宋体" w:hAnsi="宋体" w:cs="宋体"/>
          <w:b/>
          <w:bCs/>
          <w:color w:val="E7E6E6" w:themeColor="background2"/>
          <w:kern w:val="0"/>
          <w:sz w:val="24"/>
        </w:rPr>
      </w:pPr>
    </w:p>
    <w:p w14:paraId="37F78F41" w14:textId="36C20C33" w:rsidR="0067054E" w:rsidRDefault="0067054E" w:rsidP="0067054E">
      <w:pPr>
        <w:pStyle w:val="HTML"/>
        <w:widowControl/>
        <w:tabs>
          <w:tab w:val="clear" w:pos="2748"/>
          <w:tab w:val="left" w:pos="2115"/>
        </w:tabs>
        <w:jc w:val="both"/>
        <w:rPr>
          <w:rFonts w:ascii="Times New Roman" w:hAnsi="Times New Roman" w:hint="default"/>
          <w:kern w:val="2"/>
          <w:sz w:val="21"/>
        </w:rPr>
      </w:pPr>
      <w:r>
        <w:rPr>
          <w:b/>
          <w:kern w:val="2"/>
          <w:sz w:val="21"/>
          <w:szCs w:val="21"/>
        </w:rPr>
        <w:t>20</w:t>
      </w:r>
      <w:r w:rsidRPr="0067054E">
        <w:rPr>
          <w:b/>
          <w:kern w:val="2"/>
          <w:sz w:val="21"/>
          <w:szCs w:val="21"/>
        </w:rPr>
        <w:t>20</w:t>
      </w:r>
      <w:r>
        <w:rPr>
          <w:b/>
          <w:kern w:val="2"/>
          <w:sz w:val="21"/>
          <w:szCs w:val="21"/>
        </w:rPr>
        <w:t>/</w:t>
      </w:r>
      <w:r>
        <w:rPr>
          <w:rFonts w:hint="default"/>
          <w:b/>
          <w:kern w:val="2"/>
          <w:sz w:val="21"/>
          <w:szCs w:val="21"/>
        </w:rPr>
        <w:t>1</w:t>
      </w:r>
      <w:r w:rsidRPr="0067054E">
        <w:rPr>
          <w:b/>
          <w:kern w:val="2"/>
          <w:sz w:val="21"/>
          <w:szCs w:val="21"/>
        </w:rPr>
        <w:t>1</w:t>
      </w:r>
      <w:r>
        <w:rPr>
          <w:b/>
          <w:kern w:val="2"/>
          <w:sz w:val="21"/>
          <w:szCs w:val="21"/>
        </w:rPr>
        <w:t xml:space="preserve"> – 20</w:t>
      </w:r>
      <w:r>
        <w:rPr>
          <w:rFonts w:hint="default"/>
          <w:b/>
          <w:kern w:val="2"/>
          <w:sz w:val="21"/>
          <w:szCs w:val="21"/>
        </w:rPr>
        <w:t>2</w:t>
      </w:r>
      <w:r w:rsidRPr="0067054E">
        <w:rPr>
          <w:rFonts w:hint="default"/>
          <w:b/>
          <w:kern w:val="2"/>
          <w:sz w:val="21"/>
          <w:szCs w:val="21"/>
        </w:rPr>
        <w:t>2</w:t>
      </w:r>
      <w:r>
        <w:rPr>
          <w:b/>
          <w:kern w:val="2"/>
          <w:sz w:val="21"/>
          <w:szCs w:val="21"/>
        </w:rPr>
        <w:t>/</w:t>
      </w:r>
      <w:r>
        <w:rPr>
          <w:rFonts w:hint="default"/>
          <w:b/>
          <w:kern w:val="2"/>
          <w:sz w:val="21"/>
          <w:szCs w:val="21"/>
        </w:rPr>
        <w:t>1</w:t>
      </w:r>
      <w:r>
        <w:rPr>
          <w:b/>
          <w:kern w:val="2"/>
          <w:sz w:val="21"/>
          <w:szCs w:val="21"/>
        </w:rPr>
        <w:t xml:space="preserve"> </w:t>
      </w:r>
      <w:r>
        <w:rPr>
          <w:b/>
          <w:szCs w:val="21"/>
        </w:rPr>
        <w:t xml:space="preserve"> </w:t>
      </w:r>
      <w:r>
        <w:rPr>
          <w:b/>
          <w:szCs w:val="21"/>
        </w:rPr>
        <w:tab/>
      </w:r>
      <w:r w:rsidR="00391230">
        <w:rPr>
          <w:b/>
          <w:kern w:val="2"/>
          <w:sz w:val="21"/>
          <w:szCs w:val="21"/>
        </w:rPr>
        <w:t>武汉市苇渡文化传媒有限公司</w:t>
      </w:r>
      <w:r>
        <w:rPr>
          <w:b/>
          <w:szCs w:val="21"/>
        </w:rPr>
        <w:tab/>
      </w:r>
      <w:r w:rsidRPr="0067054E">
        <w:rPr>
          <w:rFonts w:ascii="Times New Roman" w:hAnsi="Times New Roman"/>
          <w:kern w:val="2"/>
          <w:sz w:val="21"/>
        </w:rPr>
        <w:t xml:space="preserve"> </w:t>
      </w:r>
      <w:r>
        <w:rPr>
          <w:rFonts w:ascii="Times New Roman" w:hAnsi="Times New Roman" w:hint="default"/>
          <w:kern w:val="2"/>
          <w:sz w:val="21"/>
        </w:rPr>
        <w:tab/>
      </w:r>
      <w:r>
        <w:rPr>
          <w:rFonts w:ascii="Times New Roman" w:hAnsi="Times New Roman"/>
          <w:kern w:val="2"/>
          <w:sz w:val="21"/>
        </w:rPr>
        <w:t>JAVA</w:t>
      </w:r>
      <w:r>
        <w:rPr>
          <w:rFonts w:ascii="Times New Roman" w:hAnsi="Times New Roman"/>
          <w:kern w:val="2"/>
          <w:sz w:val="21"/>
        </w:rPr>
        <w:t>开发工程师</w:t>
      </w:r>
    </w:p>
    <w:p w14:paraId="5F989DF6" w14:textId="786C9F11" w:rsidR="00E80F83" w:rsidRPr="00E80F83" w:rsidRDefault="00E80F83" w:rsidP="00E80F83">
      <w:pPr>
        <w:pStyle w:val="HTML"/>
        <w:widowControl/>
        <w:jc w:val="both"/>
        <w:rPr>
          <w:rFonts w:ascii="Times New Roman" w:hAnsi="Times New Roman" w:hint="default"/>
          <w:kern w:val="2"/>
          <w:sz w:val="21"/>
        </w:rPr>
      </w:pPr>
      <w:r>
        <w:rPr>
          <w:noProof/>
        </w:rPr>
        <mc:AlternateContent>
          <mc:Choice Requires="wpg">
            <w:drawing>
              <wp:anchor distT="0" distB="0" distL="114300" distR="114300" simplePos="0" relativeHeight="251656704" behindDoc="1" locked="0" layoutInCell="1" allowOverlap="1" wp14:anchorId="4C827268" wp14:editId="307A7CCE">
                <wp:simplePos x="0" y="0"/>
                <wp:positionH relativeFrom="column">
                  <wp:posOffset>-466090</wp:posOffset>
                </wp:positionH>
                <wp:positionV relativeFrom="paragraph">
                  <wp:posOffset>222250</wp:posOffset>
                </wp:positionV>
                <wp:extent cx="1821815" cy="367030"/>
                <wp:effectExtent l="0" t="0" r="6985" b="13970"/>
                <wp:wrapNone/>
                <wp:docPr id="16" name="组合 16"/>
                <wp:cNvGraphicFramePr/>
                <a:graphic xmlns:a="http://schemas.openxmlformats.org/drawingml/2006/main">
                  <a:graphicData uri="http://schemas.microsoft.com/office/word/2010/wordprocessingGroup">
                    <wpg:wgp>
                      <wpg:cNvGrpSpPr/>
                      <wpg:grpSpPr>
                        <a:xfrm>
                          <a:off x="0" y="0"/>
                          <a:ext cx="1821815" cy="367030"/>
                          <a:chOff x="628" y="17965"/>
                          <a:chExt cx="2869" cy="578"/>
                        </a:xfrm>
                        <a:effectLst/>
                      </wpg:grpSpPr>
                      <wps:wsp>
                        <wps:cNvPr id="17" name="等腰三角形 71"/>
                        <wps:cNvSpPr/>
                        <wps:spPr>
                          <a:xfrm flipH="1" flipV="1">
                            <a:off x="628" y="18361"/>
                            <a:ext cx="245" cy="170"/>
                          </a:xfrm>
                          <a:prstGeom prst="triangle">
                            <a:avLst>
                              <a:gd name="adj" fmla="val 0"/>
                            </a:avLst>
                          </a:prstGeom>
                          <a:solidFill>
                            <a:srgbClr val="10CF9B">
                              <a:lumMod val="75000"/>
                            </a:srgbClr>
                          </a:solidFill>
                          <a:ln w="12700" cap="flat" cmpd="sng" algn="ctr">
                            <a:noFill/>
                            <a:prstDash val="solid"/>
                            <a:miter lim="800000"/>
                          </a:ln>
                          <a:effectLst/>
                        </wps:spPr>
                        <wps:bodyPr rtlCol="0" anchor="ctr"/>
                      </wps:wsp>
                      <wps:wsp>
                        <wps:cNvPr id="18" name="矩形 58"/>
                        <wps:cNvSpPr/>
                        <wps:spPr>
                          <a:xfrm flipV="1">
                            <a:off x="631" y="17965"/>
                            <a:ext cx="2866" cy="397"/>
                          </a:xfrm>
                          <a:prstGeom prst="homePlate">
                            <a:avLst/>
                          </a:prstGeom>
                          <a:solidFill>
                            <a:srgbClr val="5B9BD5"/>
                          </a:solidFill>
                          <a:ln w="12700" cap="flat" cmpd="sng" algn="ctr">
                            <a:noFill/>
                            <a:prstDash val="solid"/>
                            <a:miter lim="800000"/>
                          </a:ln>
                          <a:effectLst/>
                        </wps:spPr>
                        <wps:bodyPr rtlCol="0" anchor="ctr"/>
                      </wps:wsp>
                      <wps:wsp>
                        <wps:cNvPr id="19" name="等腰三角形 84"/>
                        <wps:cNvSpPr/>
                        <wps:spPr>
                          <a:xfrm flipH="1" flipV="1">
                            <a:off x="628" y="18373"/>
                            <a:ext cx="245" cy="170"/>
                          </a:xfrm>
                          <a:prstGeom prst="triangle">
                            <a:avLst>
                              <a:gd name="adj" fmla="val 0"/>
                            </a:avLst>
                          </a:prstGeom>
                          <a:solidFill>
                            <a:srgbClr val="10CF9B">
                              <a:lumMod val="75000"/>
                            </a:srgbClr>
                          </a:solidFill>
                          <a:ln w="12700" cap="flat" cmpd="sng" algn="ctr">
                            <a:noFill/>
                            <a:prstDash val="solid"/>
                            <a:miter lim="800000"/>
                          </a:ln>
                          <a:effectLst/>
                        </wps:spPr>
                        <wps:bodyPr rtlCol="0" anchor="ctr"/>
                      </wps:wsp>
                      <wps:wsp>
                        <wps:cNvPr id="20" name="矩形 58"/>
                        <wps:cNvSpPr/>
                        <wps:spPr>
                          <a:xfrm flipV="1">
                            <a:off x="631" y="17977"/>
                            <a:ext cx="2866" cy="397"/>
                          </a:xfrm>
                          <a:prstGeom prst="homePlate">
                            <a:avLst/>
                          </a:prstGeom>
                          <a:solidFill>
                            <a:srgbClr val="5B9BD5"/>
                          </a:solidFill>
                          <a:ln w="12700" cap="flat" cmpd="sng" algn="ctr">
                            <a:noFill/>
                            <a:prstDash val="solid"/>
                            <a:miter lim="800000"/>
                          </a:ln>
                          <a:effectLst/>
                        </wps:spPr>
                        <wps:bodyPr rtlCol="0" anchor="ctr"/>
                      </wps:wsp>
                    </wpg:wgp>
                  </a:graphicData>
                </a:graphic>
              </wp:anchor>
            </w:drawing>
          </mc:Choice>
          <mc:Fallback>
            <w:pict>
              <v:group w14:anchorId="05ACFAE7" id="组合 16" o:spid="_x0000_s1026" style="position:absolute;left:0;text-align:left;margin-left:-36.7pt;margin-top:17.5pt;width:143.45pt;height:28.9pt;z-index:-251659776" coordorigin="628,17965" coordsize="2869,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">
                <v:shape id="等腰三角形 71" o:spid="_x0000_s1027" type="#_x0000_t5" style="position:absolute;left:628;top:18361;width:245;height:17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" adj="0" fillcolor="#0c9b74" stroked="f" strokeweight="1pt"/>
                <v:shape id="矩形 58" o:spid="_x0000_s1028" type="#_x0000_t15" style="position:absolute;left:631;top:17965;width:2866;height:39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" adj="20104" fillcolor="#5b9bd5" stroked="f" strokeweight="1pt"/>
                <v:shape id="等腰三角形 84" o:spid="_x0000_s1029" type="#_x0000_t5" style="position:absolute;left:628;top:18373;width:245;height:17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" adj="0" fillcolor="#0c9b74" stroked="f" strokeweight="1pt"/>
                <v:shape id="矩形 58" o:spid="_x0000_s1030" type="#_x0000_t15" style="position:absolute;left:631;top:17977;width:2866;height:39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" adj="20104" fillcolor="#5b9bd5" stroked="f" strokeweight="1pt"/>
              </v:group>
            </w:pict>
          </mc:Fallback>
        </mc:AlternateContent>
      </w:r>
      <w:r>
        <w:rPr>
          <w:b/>
          <w:kern w:val="2"/>
          <w:sz w:val="21"/>
          <w:szCs w:val="21"/>
        </w:rPr>
        <w:t>201</w:t>
      </w:r>
      <w:r>
        <w:rPr>
          <w:rFonts w:hint="default"/>
          <w:b/>
          <w:kern w:val="2"/>
          <w:sz w:val="21"/>
          <w:szCs w:val="21"/>
        </w:rPr>
        <w:t>9</w:t>
      </w:r>
      <w:r>
        <w:rPr>
          <w:b/>
          <w:kern w:val="2"/>
          <w:sz w:val="21"/>
          <w:szCs w:val="21"/>
        </w:rPr>
        <w:t>/</w:t>
      </w:r>
      <w:r>
        <w:rPr>
          <w:rFonts w:hint="default"/>
          <w:b/>
          <w:kern w:val="2"/>
          <w:sz w:val="21"/>
          <w:szCs w:val="21"/>
        </w:rPr>
        <w:t>10</w:t>
      </w:r>
      <w:r>
        <w:rPr>
          <w:b/>
          <w:kern w:val="2"/>
          <w:sz w:val="21"/>
          <w:szCs w:val="21"/>
        </w:rPr>
        <w:t xml:space="preserve"> – 20</w:t>
      </w:r>
      <w:r>
        <w:rPr>
          <w:rFonts w:hint="default"/>
          <w:b/>
          <w:kern w:val="2"/>
          <w:sz w:val="21"/>
          <w:szCs w:val="21"/>
        </w:rPr>
        <w:t>20</w:t>
      </w:r>
      <w:r>
        <w:rPr>
          <w:b/>
          <w:kern w:val="2"/>
          <w:sz w:val="21"/>
          <w:szCs w:val="21"/>
        </w:rPr>
        <w:t>/</w:t>
      </w:r>
      <w:r>
        <w:rPr>
          <w:rFonts w:hint="default"/>
          <w:b/>
          <w:kern w:val="2"/>
          <w:sz w:val="21"/>
          <w:szCs w:val="21"/>
        </w:rPr>
        <w:t>10</w:t>
      </w:r>
      <w:r>
        <w:rPr>
          <w:b/>
          <w:kern w:val="2"/>
          <w:sz w:val="21"/>
          <w:szCs w:val="21"/>
        </w:rPr>
        <w:t xml:space="preserve"> </w:t>
      </w:r>
      <w:r>
        <w:rPr>
          <w:b/>
          <w:szCs w:val="21"/>
        </w:rPr>
        <w:t xml:space="preserve"> </w:t>
      </w:r>
      <w:r>
        <w:rPr>
          <w:b/>
          <w:kern w:val="2"/>
          <w:sz w:val="21"/>
          <w:szCs w:val="21"/>
        </w:rPr>
        <w:t>长沙谱蓝网络科技有限公司</w:t>
      </w:r>
      <w:r>
        <w:rPr>
          <w:rFonts w:hint="default"/>
          <w:b/>
          <w:kern w:val="2"/>
          <w:sz w:val="21"/>
          <w:szCs w:val="21"/>
        </w:rPr>
        <w:tab/>
      </w:r>
      <w:r>
        <w:rPr>
          <w:rFonts w:hint="default"/>
          <w:b/>
          <w:kern w:val="2"/>
          <w:sz w:val="21"/>
          <w:szCs w:val="21"/>
        </w:rPr>
        <w:tab/>
      </w:r>
      <w:r>
        <w:rPr>
          <w:rFonts w:ascii="Times New Roman" w:hAnsi="Times New Roman"/>
          <w:kern w:val="2"/>
          <w:sz w:val="21"/>
        </w:rPr>
        <w:t>JAVA</w:t>
      </w:r>
      <w:r>
        <w:rPr>
          <w:rFonts w:ascii="Times New Roman" w:hAnsi="Times New Roman"/>
          <w:kern w:val="2"/>
          <w:sz w:val="21"/>
        </w:rPr>
        <w:t>开发工程师</w:t>
      </w:r>
    </w:p>
    <w:p w14:paraId="34DE878F" w14:textId="7E87AC51" w:rsidR="005F5FBB" w:rsidRDefault="00F13C1F" w:rsidP="00E80F83">
      <w:pPr>
        <w:spacing w:line="288" w:lineRule="auto"/>
        <w:rPr>
          <w:rFonts w:ascii="宋体" w:hAnsi="宋体" w:cs="宋体"/>
          <w:b/>
          <w:bCs/>
          <w:color w:val="E7E6E6" w:themeColor="background2"/>
          <w:kern w:val="0"/>
          <w:sz w:val="24"/>
        </w:rPr>
      </w:pPr>
      <w:r>
        <w:rPr>
          <w:rFonts w:ascii="宋体" w:hAnsi="宋体" w:cs="宋体" w:hint="eastAsia"/>
          <w:b/>
          <w:bCs/>
          <w:color w:val="E7E6E6" w:themeColor="background2"/>
          <w:kern w:val="0"/>
          <w:sz w:val="24"/>
        </w:rPr>
        <w:t>项目经验</w:t>
      </w:r>
    </w:p>
    <w:p w14:paraId="35EAA8C5" w14:textId="77777777" w:rsidR="006179D5" w:rsidRPr="00E80F83" w:rsidRDefault="006179D5" w:rsidP="00E80F83">
      <w:pPr>
        <w:spacing w:line="288" w:lineRule="auto"/>
      </w:pPr>
    </w:p>
    <w:p w14:paraId="580338A3" w14:textId="4A8404E5" w:rsidR="005F5FBB" w:rsidRDefault="00F13C1F">
      <w:pPr>
        <w:widowControl/>
        <w:spacing w:line="288" w:lineRule="auto"/>
        <w:rPr>
          <w:rFonts w:ascii="宋体" w:hAnsi="宋体"/>
          <w:b/>
          <w:szCs w:val="21"/>
        </w:rPr>
      </w:pPr>
      <w:r>
        <w:rPr>
          <w:rFonts w:ascii="宋体" w:hAnsi="宋体" w:hint="eastAsia"/>
          <w:b/>
          <w:szCs w:val="21"/>
        </w:rPr>
        <w:t xml:space="preserve">项目一  </w:t>
      </w:r>
      <w:r w:rsidR="00072BBF">
        <w:rPr>
          <w:rFonts w:ascii="宋体" w:hAnsi="宋体"/>
          <w:b/>
          <w:szCs w:val="21"/>
        </w:rPr>
        <w:t xml:space="preserve">  </w:t>
      </w:r>
      <w:r w:rsidR="00391230">
        <w:rPr>
          <w:rFonts w:ascii="宋体" w:hAnsi="宋体" w:hint="eastAsia"/>
          <w:b/>
          <w:szCs w:val="21"/>
        </w:rPr>
        <w:t>带带陪玩</w:t>
      </w:r>
    </w:p>
    <w:p w14:paraId="454753A2" w14:textId="56FAFBB5" w:rsidR="005F5FBB" w:rsidRDefault="00F13C1F">
      <w:pPr>
        <w:widowControl/>
        <w:spacing w:line="288" w:lineRule="auto"/>
        <w:jc w:val="left"/>
        <w:rPr>
          <w:rFonts w:ascii="宋体" w:hAnsi="宋体"/>
          <w:szCs w:val="21"/>
        </w:rPr>
      </w:pPr>
      <w:r>
        <w:rPr>
          <w:rFonts w:ascii="宋体" w:hAnsi="宋体" w:hint="eastAsia"/>
          <w:b/>
          <w:szCs w:val="21"/>
        </w:rPr>
        <w:t>开发环境：</w:t>
      </w:r>
      <w:r>
        <w:rPr>
          <w:rFonts w:ascii="宋体" w:hAnsi="宋体" w:hint="eastAsia"/>
          <w:szCs w:val="21"/>
        </w:rPr>
        <w:t>mysql</w:t>
      </w:r>
      <w:r>
        <w:rPr>
          <w:rFonts w:ascii="宋体" w:hAnsi="宋体"/>
          <w:szCs w:val="21"/>
        </w:rPr>
        <w:t>, tomcat</w:t>
      </w:r>
      <w:r>
        <w:rPr>
          <w:rFonts w:ascii="宋体" w:hAnsi="宋体" w:hint="eastAsia"/>
          <w:szCs w:val="21"/>
        </w:rPr>
        <w:t>7</w:t>
      </w:r>
      <w:r>
        <w:rPr>
          <w:rFonts w:ascii="宋体" w:hAnsi="宋体"/>
          <w:szCs w:val="21"/>
        </w:rPr>
        <w:t>, jdk1.</w:t>
      </w:r>
      <w:r>
        <w:rPr>
          <w:rFonts w:ascii="宋体" w:hAnsi="宋体" w:hint="eastAsia"/>
          <w:szCs w:val="21"/>
        </w:rPr>
        <w:t>8</w:t>
      </w:r>
      <w:r>
        <w:rPr>
          <w:rFonts w:ascii="宋体" w:hAnsi="宋体"/>
          <w:szCs w:val="21"/>
        </w:rPr>
        <w:t xml:space="preserve">, </w:t>
      </w:r>
      <w:r>
        <w:rPr>
          <w:rFonts w:ascii="宋体" w:hAnsi="宋体" w:hint="eastAsia"/>
          <w:szCs w:val="21"/>
        </w:rPr>
        <w:t xml:space="preserve">IntelliJ IDEA </w:t>
      </w:r>
      <w:r>
        <w:rPr>
          <w:rFonts w:ascii="宋体" w:hAnsi="宋体"/>
          <w:szCs w:val="21"/>
        </w:rPr>
        <w:t>,</w:t>
      </w:r>
      <w:r>
        <w:rPr>
          <w:rFonts w:ascii="宋体" w:hAnsi="宋体" w:hint="eastAsia"/>
          <w:szCs w:val="21"/>
        </w:rPr>
        <w:t>git，maven</w:t>
      </w:r>
      <w:r w:rsidR="004C4A6E">
        <w:rPr>
          <w:rFonts w:ascii="宋体" w:hAnsi="宋体" w:hint="eastAsia"/>
          <w:szCs w:val="21"/>
        </w:rPr>
        <w:t>，</w:t>
      </w:r>
      <w:r w:rsidR="004C4A6E" w:rsidRPr="004C4A6E">
        <w:rPr>
          <w:rFonts w:ascii="宋体" w:hAnsi="宋体" w:hint="eastAsia"/>
          <w:szCs w:val="21"/>
        </w:rPr>
        <w:t>Mongo</w:t>
      </w:r>
      <w:r w:rsidR="004C4A6E" w:rsidRPr="004C4A6E">
        <w:rPr>
          <w:rFonts w:ascii="宋体" w:hAnsi="宋体"/>
          <w:szCs w:val="21"/>
        </w:rPr>
        <w:t>DB</w:t>
      </w:r>
    </w:p>
    <w:p w14:paraId="5C6052C7" w14:textId="1A723070" w:rsidR="005F5FBB" w:rsidRDefault="00F13C1F" w:rsidP="00F93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szCs w:val="21"/>
        </w:rPr>
      </w:pPr>
      <w:r>
        <w:rPr>
          <w:rFonts w:ascii="宋体" w:hAnsi="宋体" w:hint="eastAsia"/>
          <w:b/>
          <w:szCs w:val="21"/>
        </w:rPr>
        <w:t>软件架构</w:t>
      </w:r>
      <w:r>
        <w:rPr>
          <w:rFonts w:ascii="宋体" w:hAnsi="宋体" w:hint="eastAsia"/>
          <w:szCs w:val="21"/>
        </w:rPr>
        <w:t>：</w:t>
      </w:r>
      <w:r w:rsidR="00BF6266" w:rsidRPr="00BF6266">
        <w:rPr>
          <w:rFonts w:ascii="宋体" w:hAnsi="宋体"/>
          <w:szCs w:val="21"/>
        </w:rPr>
        <w:t>Spring</w:t>
      </w:r>
      <w:r w:rsidR="00F93509">
        <w:rPr>
          <w:rFonts w:ascii="宋体" w:hAnsi="宋体"/>
          <w:szCs w:val="21"/>
        </w:rPr>
        <w:t xml:space="preserve"> </w:t>
      </w:r>
      <w:r w:rsidR="00BF6266" w:rsidRPr="00BF6266">
        <w:rPr>
          <w:rFonts w:ascii="宋体" w:hAnsi="宋体" w:hint="eastAsia"/>
          <w:szCs w:val="21"/>
        </w:rPr>
        <w:t>Boot</w:t>
      </w:r>
      <w:r w:rsidR="00F93509">
        <w:rPr>
          <w:rFonts w:ascii="宋体" w:hAnsi="宋体"/>
          <w:szCs w:val="21"/>
        </w:rPr>
        <w:t xml:space="preserve"> </w:t>
      </w:r>
      <w:r w:rsidR="00BF6266" w:rsidRPr="00BF6266">
        <w:rPr>
          <w:rFonts w:ascii="宋体" w:hAnsi="宋体"/>
          <w:szCs w:val="21"/>
        </w:rPr>
        <w:t>+</w:t>
      </w:r>
      <w:r w:rsidR="00F93509">
        <w:rPr>
          <w:rFonts w:ascii="宋体" w:hAnsi="宋体"/>
          <w:szCs w:val="21"/>
        </w:rPr>
        <w:t xml:space="preserve"> </w:t>
      </w:r>
      <w:r w:rsidR="00BF6266" w:rsidRPr="00BF6266">
        <w:rPr>
          <w:rFonts w:ascii="宋体" w:hAnsi="宋体"/>
          <w:szCs w:val="21"/>
        </w:rPr>
        <w:t>Spring</w:t>
      </w:r>
      <w:r w:rsidR="00F93509">
        <w:rPr>
          <w:rFonts w:ascii="宋体" w:hAnsi="宋体"/>
          <w:szCs w:val="21"/>
        </w:rPr>
        <w:t xml:space="preserve"> </w:t>
      </w:r>
      <w:r w:rsidR="00BF6266" w:rsidRPr="00BF6266">
        <w:rPr>
          <w:rFonts w:ascii="宋体" w:hAnsi="宋体"/>
          <w:szCs w:val="21"/>
        </w:rPr>
        <w:t>MVC</w:t>
      </w:r>
      <w:r w:rsidR="00F93509">
        <w:rPr>
          <w:rFonts w:ascii="宋体" w:hAnsi="宋体"/>
          <w:szCs w:val="21"/>
        </w:rPr>
        <w:t xml:space="preserve"> </w:t>
      </w:r>
      <w:r w:rsidR="00BF6266" w:rsidRPr="00BF6266">
        <w:rPr>
          <w:rFonts w:ascii="宋体" w:hAnsi="宋体"/>
          <w:szCs w:val="21"/>
        </w:rPr>
        <w:t>+</w:t>
      </w:r>
      <w:r w:rsidR="00F93509">
        <w:rPr>
          <w:rFonts w:ascii="宋体" w:hAnsi="宋体"/>
          <w:szCs w:val="21"/>
        </w:rPr>
        <w:t xml:space="preserve"> </w:t>
      </w:r>
      <w:r w:rsidR="00BF6266" w:rsidRPr="00BF6266">
        <w:rPr>
          <w:rFonts w:ascii="宋体" w:hAnsi="宋体" w:hint="eastAsia"/>
          <w:szCs w:val="21"/>
        </w:rPr>
        <w:t>Spring</w:t>
      </w:r>
      <w:r w:rsidR="00F93509">
        <w:rPr>
          <w:rFonts w:ascii="宋体" w:hAnsi="宋体"/>
          <w:szCs w:val="21"/>
        </w:rPr>
        <w:t xml:space="preserve"> </w:t>
      </w:r>
      <w:r w:rsidR="00BF6266" w:rsidRPr="00BF6266">
        <w:rPr>
          <w:rFonts w:ascii="宋体" w:hAnsi="宋体" w:hint="eastAsia"/>
          <w:szCs w:val="21"/>
        </w:rPr>
        <w:t>Cloud</w:t>
      </w:r>
      <w:r w:rsidR="00F93509">
        <w:rPr>
          <w:rFonts w:ascii="宋体" w:hAnsi="宋体"/>
          <w:szCs w:val="21"/>
        </w:rPr>
        <w:t xml:space="preserve"> </w:t>
      </w:r>
      <w:r w:rsidR="00BF6266">
        <w:rPr>
          <w:rFonts w:ascii="宋体" w:hAnsi="宋体"/>
          <w:szCs w:val="21"/>
        </w:rPr>
        <w:t>+</w:t>
      </w:r>
      <w:r w:rsidR="00F93509">
        <w:rPr>
          <w:rFonts w:ascii="宋体" w:hAnsi="宋体"/>
          <w:szCs w:val="21"/>
        </w:rPr>
        <w:t xml:space="preserve"> </w:t>
      </w:r>
      <w:r w:rsidR="00827192" w:rsidRPr="00827192">
        <w:rPr>
          <w:rFonts w:ascii="宋体" w:hAnsi="宋体"/>
          <w:szCs w:val="21"/>
        </w:rPr>
        <w:t>Feign</w:t>
      </w:r>
      <w:r w:rsidR="00827192" w:rsidRPr="00BF6266">
        <w:rPr>
          <w:rFonts w:ascii="宋体" w:hAnsi="宋体" w:hint="eastAsia"/>
          <w:szCs w:val="21"/>
        </w:rPr>
        <w:t xml:space="preserve"> </w:t>
      </w:r>
      <w:r w:rsidR="00BF6266" w:rsidRPr="00BF6266">
        <w:rPr>
          <w:rFonts w:ascii="宋体" w:hAnsi="宋体" w:hint="eastAsia"/>
          <w:szCs w:val="21"/>
        </w:rPr>
        <w:t>+</w:t>
      </w:r>
      <w:r w:rsidR="00F93509">
        <w:rPr>
          <w:rFonts w:ascii="宋体" w:hAnsi="宋体"/>
          <w:szCs w:val="21"/>
        </w:rPr>
        <w:t xml:space="preserve"> </w:t>
      </w:r>
      <w:r w:rsidR="00BF6266" w:rsidRPr="00BF6266">
        <w:rPr>
          <w:rFonts w:ascii="宋体" w:hAnsi="宋体"/>
          <w:szCs w:val="21"/>
        </w:rPr>
        <w:t>Mybatis</w:t>
      </w:r>
      <w:r w:rsidR="00F93509">
        <w:rPr>
          <w:rFonts w:ascii="宋体" w:hAnsi="宋体"/>
          <w:szCs w:val="21"/>
        </w:rPr>
        <w:t xml:space="preserve"> </w:t>
      </w:r>
      <w:r w:rsidR="00BF6266" w:rsidRPr="00BF6266">
        <w:rPr>
          <w:rFonts w:ascii="宋体" w:hAnsi="宋体" w:hint="eastAsia"/>
          <w:szCs w:val="21"/>
        </w:rPr>
        <w:t>+</w:t>
      </w:r>
      <w:r w:rsidR="00F93509">
        <w:rPr>
          <w:rFonts w:ascii="宋体" w:hAnsi="宋体"/>
          <w:szCs w:val="21"/>
        </w:rPr>
        <w:t xml:space="preserve"> </w:t>
      </w:r>
      <w:r w:rsidR="00BF6266" w:rsidRPr="00BF6266">
        <w:rPr>
          <w:rFonts w:ascii="宋体" w:hAnsi="宋体" w:hint="eastAsia"/>
          <w:szCs w:val="21"/>
        </w:rPr>
        <w:t>Redis</w:t>
      </w:r>
      <w:r w:rsidR="00F93509">
        <w:rPr>
          <w:rFonts w:ascii="宋体" w:hAnsi="宋体"/>
          <w:szCs w:val="21"/>
        </w:rPr>
        <w:t xml:space="preserve"> </w:t>
      </w:r>
      <w:r w:rsidR="00BF6266" w:rsidRPr="00BF6266">
        <w:rPr>
          <w:rFonts w:ascii="宋体" w:hAnsi="宋体" w:hint="eastAsia"/>
          <w:szCs w:val="21"/>
        </w:rPr>
        <w:t>+</w:t>
      </w:r>
      <w:r w:rsidR="00F93509">
        <w:rPr>
          <w:rFonts w:ascii="宋体" w:hAnsi="宋体"/>
          <w:szCs w:val="21"/>
        </w:rPr>
        <w:t xml:space="preserve"> </w:t>
      </w:r>
      <w:r w:rsidR="00BF6266" w:rsidRPr="00BF6266">
        <w:rPr>
          <w:rFonts w:ascii="宋体" w:hAnsi="宋体" w:hint="eastAsia"/>
          <w:szCs w:val="21"/>
        </w:rPr>
        <w:t>MongoDB</w:t>
      </w:r>
      <w:r w:rsidR="00F93509">
        <w:rPr>
          <w:rFonts w:ascii="宋体" w:hAnsi="宋体"/>
          <w:szCs w:val="21"/>
        </w:rPr>
        <w:t xml:space="preserve"> </w:t>
      </w:r>
      <w:r w:rsidR="00BF6266">
        <w:rPr>
          <w:rFonts w:ascii="宋体" w:hAnsi="宋体"/>
          <w:szCs w:val="21"/>
        </w:rPr>
        <w:t>+</w:t>
      </w:r>
      <w:r w:rsidR="00F93509">
        <w:rPr>
          <w:rFonts w:ascii="宋体" w:hAnsi="宋体"/>
          <w:szCs w:val="21"/>
        </w:rPr>
        <w:t xml:space="preserve"> </w:t>
      </w:r>
      <w:r w:rsidR="00BF6266">
        <w:rPr>
          <w:rFonts w:ascii="宋体" w:hAnsi="宋体"/>
          <w:szCs w:val="21"/>
        </w:rPr>
        <w:t>M</w:t>
      </w:r>
      <w:r w:rsidR="00BF6266">
        <w:rPr>
          <w:rFonts w:ascii="宋体" w:hAnsi="宋体" w:hint="eastAsia"/>
          <w:szCs w:val="21"/>
        </w:rPr>
        <w:t>ysql</w:t>
      </w:r>
      <w:r w:rsidR="00F93509">
        <w:rPr>
          <w:rFonts w:ascii="宋体" w:hAnsi="宋体" w:hint="eastAsia"/>
          <w:szCs w:val="21"/>
        </w:rPr>
        <w:t>+</w:t>
      </w:r>
      <w:r w:rsidR="00F93509">
        <w:rPr>
          <w:rFonts w:ascii="宋体" w:hAnsi="宋体"/>
          <w:szCs w:val="21"/>
        </w:rPr>
        <w:t xml:space="preserve"> </w:t>
      </w:r>
      <w:r w:rsidR="00F93509" w:rsidRPr="006A5628">
        <w:rPr>
          <w:rFonts w:ascii="宋体" w:hAnsi="宋体" w:cs="宋体" w:hint="eastAsia"/>
          <w:kern w:val="0"/>
          <w:szCs w:val="21"/>
        </w:rPr>
        <w:t>RabbitMQ</w:t>
      </w:r>
    </w:p>
    <w:p w14:paraId="6D1BAA7C" w14:textId="6634871C" w:rsidR="00C66F12" w:rsidRPr="00AD7A5A" w:rsidRDefault="00F13C1F" w:rsidP="00C66F12">
      <w:pPr>
        <w:pStyle w:val="30"/>
        <w:adjustRightInd w:val="0"/>
        <w:spacing w:line="300" w:lineRule="auto"/>
        <w:ind w:leftChars="0" w:left="1054" w:hangingChars="500" w:hanging="1054"/>
        <w:jc w:val="left"/>
        <w:textAlignment w:val="baseline"/>
        <w:rPr>
          <w:rFonts w:ascii="宋体" w:hAnsi="宋体"/>
          <w:sz w:val="21"/>
          <w:szCs w:val="21"/>
        </w:rPr>
      </w:pPr>
      <w:r w:rsidRPr="00C66F12">
        <w:rPr>
          <w:rFonts w:ascii="宋体" w:hAnsi="宋体" w:hint="eastAsia"/>
          <w:b/>
          <w:sz w:val="21"/>
          <w:szCs w:val="21"/>
        </w:rPr>
        <w:t>项目简介</w:t>
      </w:r>
      <w:r>
        <w:rPr>
          <w:rFonts w:ascii="宋体" w:hAnsi="宋体" w:hint="eastAsia"/>
          <w:b/>
          <w:szCs w:val="21"/>
        </w:rPr>
        <w:t>：</w:t>
      </w:r>
      <w:bookmarkStart w:id="0" w:name="_Hlk95587088"/>
      <w:r w:rsidR="00C66F12">
        <w:rPr>
          <w:rFonts w:ascii="宋体" w:hAnsi="宋体"/>
          <w:b/>
          <w:szCs w:val="21"/>
        </w:rPr>
        <w:tab/>
      </w:r>
      <w:r w:rsidR="00391230">
        <w:rPr>
          <w:rFonts w:ascii="宋体" w:hAnsi="宋体" w:hint="eastAsia"/>
          <w:sz w:val="21"/>
          <w:szCs w:val="21"/>
        </w:rPr>
        <w:t>带带陪玩</w:t>
      </w:r>
      <w:r w:rsidR="0067054E" w:rsidRPr="0067054E">
        <w:rPr>
          <w:rFonts w:ascii="宋体" w:hAnsi="宋体" w:hint="eastAsia"/>
          <w:sz w:val="21"/>
          <w:szCs w:val="21"/>
        </w:rPr>
        <w:t>软件是</w:t>
      </w:r>
      <w:r w:rsidR="00391230">
        <w:rPr>
          <w:rFonts w:ascii="宋体" w:hAnsi="宋体" w:hint="eastAsia"/>
          <w:sz w:val="21"/>
          <w:szCs w:val="21"/>
        </w:rPr>
        <w:t>一个暖心的游戏陪玩、聊天交友A</w:t>
      </w:r>
      <w:r w:rsidR="00391230">
        <w:rPr>
          <w:rFonts w:ascii="宋体" w:hAnsi="宋体"/>
          <w:sz w:val="21"/>
          <w:szCs w:val="21"/>
        </w:rPr>
        <w:t>PP</w:t>
      </w:r>
      <w:r w:rsidR="00391230">
        <w:rPr>
          <w:rFonts w:ascii="宋体" w:hAnsi="宋体" w:hint="eastAsia"/>
          <w:sz w:val="21"/>
          <w:szCs w:val="21"/>
        </w:rPr>
        <w:t>，集结了高颜值、高水准大神陪用户聊天打游戏</w:t>
      </w:r>
      <w:r w:rsidR="0067054E" w:rsidRPr="0067054E">
        <w:rPr>
          <w:rFonts w:ascii="宋体" w:hAnsi="宋体" w:hint="eastAsia"/>
          <w:sz w:val="21"/>
          <w:szCs w:val="21"/>
        </w:rPr>
        <w:t>，主要得功能有注册登录</w:t>
      </w:r>
      <w:r w:rsidR="00C45036">
        <w:rPr>
          <w:rFonts w:ascii="宋体" w:hAnsi="宋体" w:hint="eastAsia"/>
          <w:sz w:val="21"/>
          <w:szCs w:val="21"/>
        </w:rPr>
        <w:t>、</w:t>
      </w:r>
      <w:r w:rsidR="00623403">
        <w:rPr>
          <w:rFonts w:ascii="宋体" w:hAnsi="宋体" w:hint="eastAsia"/>
          <w:sz w:val="21"/>
          <w:szCs w:val="21"/>
        </w:rPr>
        <w:t>组队开黑</w:t>
      </w:r>
      <w:r w:rsidR="00C45036">
        <w:rPr>
          <w:rFonts w:ascii="宋体" w:hAnsi="宋体" w:hint="eastAsia"/>
          <w:sz w:val="21"/>
          <w:szCs w:val="21"/>
        </w:rPr>
        <w:t>、</w:t>
      </w:r>
      <w:r w:rsidR="00065F53">
        <w:rPr>
          <w:rFonts w:ascii="宋体" w:hAnsi="宋体" w:hint="eastAsia"/>
          <w:sz w:val="21"/>
          <w:szCs w:val="21"/>
        </w:rPr>
        <w:t>动态</w:t>
      </w:r>
      <w:r w:rsidR="00C45036">
        <w:rPr>
          <w:rFonts w:ascii="宋体" w:hAnsi="宋体" w:hint="eastAsia"/>
          <w:sz w:val="21"/>
          <w:szCs w:val="21"/>
        </w:rPr>
        <w:t>、</w:t>
      </w:r>
      <w:r w:rsidR="0067054E" w:rsidRPr="0067054E">
        <w:rPr>
          <w:rFonts w:ascii="宋体" w:hAnsi="宋体" w:hint="eastAsia"/>
          <w:sz w:val="21"/>
          <w:szCs w:val="21"/>
        </w:rPr>
        <w:t>消息</w:t>
      </w:r>
      <w:r w:rsidR="00C45036">
        <w:rPr>
          <w:rFonts w:ascii="宋体" w:hAnsi="宋体" w:hint="eastAsia"/>
          <w:sz w:val="21"/>
          <w:szCs w:val="21"/>
        </w:rPr>
        <w:t>、</w:t>
      </w:r>
      <w:r w:rsidR="0067054E" w:rsidRPr="0067054E">
        <w:rPr>
          <w:rFonts w:ascii="宋体" w:hAnsi="宋体" w:hint="eastAsia"/>
          <w:sz w:val="21"/>
          <w:szCs w:val="21"/>
        </w:rPr>
        <w:t>小视频</w:t>
      </w:r>
      <w:r w:rsidR="00C45036">
        <w:rPr>
          <w:rFonts w:ascii="宋体" w:hAnsi="宋体" w:hint="eastAsia"/>
          <w:sz w:val="21"/>
          <w:szCs w:val="21"/>
        </w:rPr>
        <w:t>、</w:t>
      </w:r>
      <w:r w:rsidR="0067054E" w:rsidRPr="0067054E">
        <w:rPr>
          <w:rFonts w:ascii="宋体" w:hAnsi="宋体" w:hint="eastAsia"/>
          <w:sz w:val="21"/>
          <w:szCs w:val="21"/>
        </w:rPr>
        <w:t>个人信息（我得动态，粉丝数，关注数，设置）。整个软件分为了</w:t>
      </w:r>
      <w:r w:rsidR="006179D5">
        <w:rPr>
          <w:rFonts w:ascii="宋体" w:hAnsi="宋体" w:hint="eastAsia"/>
          <w:sz w:val="21"/>
          <w:szCs w:val="21"/>
        </w:rPr>
        <w:t>两个端</w:t>
      </w:r>
      <w:r w:rsidR="0067054E" w:rsidRPr="0067054E">
        <w:rPr>
          <w:rFonts w:ascii="宋体" w:hAnsi="宋体" w:hint="eastAsia"/>
          <w:sz w:val="21"/>
          <w:szCs w:val="21"/>
        </w:rPr>
        <w:t>，</w:t>
      </w:r>
      <w:r w:rsidR="006179D5">
        <w:rPr>
          <w:rFonts w:ascii="宋体" w:hAnsi="宋体" w:hint="eastAsia"/>
          <w:sz w:val="21"/>
          <w:szCs w:val="21"/>
        </w:rPr>
        <w:t>前端</w:t>
      </w:r>
      <w:r w:rsidR="0067054E" w:rsidRPr="0067054E">
        <w:rPr>
          <w:rFonts w:ascii="宋体" w:hAnsi="宋体" w:hint="eastAsia"/>
          <w:sz w:val="21"/>
          <w:szCs w:val="21"/>
        </w:rPr>
        <w:t>APP和</w:t>
      </w:r>
      <w:r w:rsidR="006179D5">
        <w:rPr>
          <w:rFonts w:ascii="宋体" w:hAnsi="宋体" w:hint="eastAsia"/>
          <w:sz w:val="21"/>
          <w:szCs w:val="21"/>
        </w:rPr>
        <w:t>后台</w:t>
      </w:r>
      <w:r w:rsidR="0067054E" w:rsidRPr="0067054E">
        <w:rPr>
          <w:rFonts w:ascii="宋体" w:hAnsi="宋体" w:hint="eastAsia"/>
          <w:sz w:val="21"/>
          <w:szCs w:val="21"/>
        </w:rPr>
        <w:t>服务端和后台系统。</w:t>
      </w:r>
    </w:p>
    <w:bookmarkEnd w:id="0"/>
    <w:p w14:paraId="6E0383CB" w14:textId="6AFD6AF3" w:rsidR="006179D5" w:rsidRDefault="00F13C1F" w:rsidP="00617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b/>
          <w:szCs w:val="21"/>
        </w:rPr>
      </w:pPr>
      <w:r>
        <w:rPr>
          <w:rFonts w:ascii="宋体" w:hAnsi="宋体" w:hint="eastAsia"/>
          <w:b/>
          <w:szCs w:val="21"/>
        </w:rPr>
        <w:t>个人职责：</w:t>
      </w:r>
    </w:p>
    <w:p w14:paraId="56F2C3BC" w14:textId="56FFAA7A" w:rsidR="006179D5" w:rsidRPr="006179D5" w:rsidRDefault="006179D5" w:rsidP="00617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szCs w:val="21"/>
        </w:rPr>
      </w:pPr>
      <w:r w:rsidRPr="006179D5">
        <w:rPr>
          <w:rFonts w:ascii="宋体" w:hAnsi="宋体" w:hint="eastAsia"/>
          <w:szCs w:val="21"/>
        </w:rPr>
        <w:t xml:space="preserve"> </w:t>
      </w:r>
      <w:r w:rsidRPr="006179D5">
        <w:rPr>
          <w:rFonts w:ascii="宋体" w:hAnsi="宋体"/>
          <w:szCs w:val="21"/>
        </w:rPr>
        <w:t xml:space="preserve">  1.</w:t>
      </w:r>
      <w:r w:rsidRPr="006179D5">
        <w:rPr>
          <w:rFonts w:ascii="宋体" w:hAnsi="宋体" w:hint="eastAsia"/>
          <w:szCs w:val="21"/>
        </w:rPr>
        <w:t>参与动态模块、消息模块的开发。</w:t>
      </w:r>
    </w:p>
    <w:p w14:paraId="00E6265B" w14:textId="686071EE" w:rsidR="006179D5" w:rsidRPr="006179D5" w:rsidRDefault="006179D5" w:rsidP="00617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szCs w:val="21"/>
        </w:rPr>
      </w:pPr>
      <w:r w:rsidRPr="006179D5">
        <w:rPr>
          <w:rFonts w:ascii="宋体" w:hAnsi="宋体" w:hint="eastAsia"/>
          <w:szCs w:val="21"/>
        </w:rPr>
        <w:lastRenderedPageBreak/>
        <w:t xml:space="preserve"> </w:t>
      </w:r>
      <w:r w:rsidRPr="006179D5">
        <w:rPr>
          <w:rFonts w:ascii="宋体" w:hAnsi="宋体"/>
          <w:szCs w:val="21"/>
        </w:rPr>
        <w:t xml:space="preserve">  2.</w:t>
      </w:r>
      <w:r w:rsidRPr="006179D5">
        <w:rPr>
          <w:rFonts w:ascii="宋体" w:hAnsi="宋体" w:hint="eastAsia"/>
          <w:szCs w:val="21"/>
        </w:rPr>
        <w:t>参与动态模块的表设计以及发布动态等各种功能开发。</w:t>
      </w:r>
    </w:p>
    <w:p w14:paraId="2C76D364" w14:textId="0708D829" w:rsidR="006179D5" w:rsidRPr="006179D5" w:rsidRDefault="006179D5" w:rsidP="00617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szCs w:val="21"/>
        </w:rPr>
      </w:pPr>
      <w:r w:rsidRPr="006179D5">
        <w:rPr>
          <w:rFonts w:ascii="宋体" w:hAnsi="宋体" w:hint="eastAsia"/>
          <w:szCs w:val="21"/>
        </w:rPr>
        <w:t xml:space="preserve"> </w:t>
      </w:r>
      <w:r w:rsidRPr="006179D5">
        <w:rPr>
          <w:rFonts w:ascii="宋体" w:hAnsi="宋体"/>
          <w:szCs w:val="21"/>
        </w:rPr>
        <w:t xml:space="preserve">  3.</w:t>
      </w:r>
      <w:r w:rsidRPr="006179D5">
        <w:rPr>
          <w:rFonts w:ascii="宋体" w:hAnsi="宋体" w:hint="eastAsia"/>
          <w:szCs w:val="21"/>
        </w:rPr>
        <w:t>参与消息模块的功能开发。</w:t>
      </w:r>
    </w:p>
    <w:p w14:paraId="6383B54F" w14:textId="4BA6DBD9" w:rsidR="00BF6266" w:rsidRDefault="00BF6266" w:rsidP="00C66F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b/>
          <w:szCs w:val="21"/>
        </w:rPr>
      </w:pPr>
      <w:r>
        <w:rPr>
          <w:rFonts w:ascii="宋体" w:hAnsi="宋体" w:hint="eastAsia"/>
          <w:b/>
          <w:szCs w:val="21"/>
        </w:rPr>
        <w:t>技术描述：</w:t>
      </w:r>
    </w:p>
    <w:p w14:paraId="36EA35B1" w14:textId="1977D038" w:rsidR="00E67FF0" w:rsidRDefault="00E67FF0" w:rsidP="00AD7A5A">
      <w:pPr>
        <w:pStyle w:val="30"/>
        <w:numPr>
          <w:ilvl w:val="0"/>
          <w:numId w:val="2"/>
        </w:numPr>
        <w:adjustRightInd w:val="0"/>
        <w:spacing w:line="300" w:lineRule="auto"/>
        <w:ind w:leftChars="0" w:left="285"/>
        <w:textAlignment w:val="baseline"/>
        <w:rPr>
          <w:rFonts w:ascii="宋体" w:hAnsi="宋体"/>
          <w:sz w:val="21"/>
          <w:szCs w:val="21"/>
        </w:rPr>
      </w:pPr>
      <w:r>
        <w:rPr>
          <w:rFonts w:ascii="宋体" w:hAnsi="宋体" w:hint="eastAsia"/>
          <w:sz w:val="21"/>
          <w:szCs w:val="21"/>
        </w:rPr>
        <w:t>因为</w:t>
      </w:r>
      <w:r w:rsidR="00065F53">
        <w:rPr>
          <w:rFonts w:ascii="宋体" w:hAnsi="宋体" w:hint="eastAsia"/>
          <w:sz w:val="21"/>
          <w:szCs w:val="21"/>
        </w:rPr>
        <w:t>动态</w:t>
      </w:r>
      <w:r>
        <w:rPr>
          <w:rFonts w:ascii="宋体" w:hAnsi="宋体" w:hint="eastAsia"/>
          <w:sz w:val="21"/>
          <w:szCs w:val="21"/>
        </w:rPr>
        <w:t>模块有数</w:t>
      </w:r>
      <w:r w:rsidR="004C0D03">
        <w:rPr>
          <w:rFonts w:ascii="宋体" w:hAnsi="宋体" w:hint="eastAsia"/>
          <w:sz w:val="21"/>
          <w:szCs w:val="21"/>
        </w:rPr>
        <w:t>据</w:t>
      </w:r>
      <w:r>
        <w:rPr>
          <w:rFonts w:ascii="宋体" w:hAnsi="宋体" w:hint="eastAsia"/>
          <w:sz w:val="21"/>
          <w:szCs w:val="21"/>
        </w:rPr>
        <w:t>量大、</w:t>
      </w:r>
      <w:r w:rsidR="00224E59">
        <w:rPr>
          <w:rFonts w:ascii="宋体" w:hAnsi="宋体" w:hint="eastAsia"/>
          <w:sz w:val="21"/>
          <w:szCs w:val="21"/>
        </w:rPr>
        <w:t>数据</w:t>
      </w:r>
      <w:r>
        <w:rPr>
          <w:rFonts w:ascii="宋体" w:hAnsi="宋体" w:hint="eastAsia"/>
          <w:sz w:val="21"/>
          <w:szCs w:val="21"/>
        </w:rPr>
        <w:t>安全性要求低</w:t>
      </w:r>
      <w:r w:rsidR="00224E59">
        <w:rPr>
          <w:rFonts w:ascii="宋体" w:hAnsi="宋体" w:hint="eastAsia"/>
          <w:sz w:val="21"/>
          <w:szCs w:val="21"/>
        </w:rPr>
        <w:t>、读多写少得特点，所以我们采用得是</w:t>
      </w:r>
      <w:r w:rsidR="00224E59" w:rsidRPr="00224E59">
        <w:rPr>
          <w:rFonts w:ascii="宋体" w:hAnsi="宋体" w:hint="eastAsia"/>
          <w:sz w:val="21"/>
          <w:szCs w:val="21"/>
        </w:rPr>
        <w:t>Mongo</w:t>
      </w:r>
      <w:r w:rsidR="00224E59" w:rsidRPr="00224E59">
        <w:rPr>
          <w:rFonts w:ascii="宋体" w:hAnsi="宋体"/>
          <w:sz w:val="21"/>
          <w:szCs w:val="21"/>
        </w:rPr>
        <w:t>DB</w:t>
      </w:r>
      <w:r w:rsidR="00224E59">
        <w:rPr>
          <w:rFonts w:ascii="宋体" w:hAnsi="宋体" w:hint="eastAsia"/>
          <w:sz w:val="21"/>
          <w:szCs w:val="21"/>
        </w:rPr>
        <w:t>数据库</w:t>
      </w:r>
      <w:r w:rsidR="006179D5">
        <w:rPr>
          <w:rFonts w:ascii="宋体" w:hAnsi="宋体" w:hint="eastAsia"/>
          <w:sz w:val="21"/>
          <w:szCs w:val="21"/>
        </w:rPr>
        <w:t>。</w:t>
      </w:r>
      <w:r w:rsidR="006179D5">
        <w:rPr>
          <w:rFonts w:ascii="宋体" w:hAnsi="宋体"/>
          <w:sz w:val="21"/>
          <w:szCs w:val="21"/>
        </w:rPr>
        <w:t xml:space="preserve"> </w:t>
      </w:r>
    </w:p>
    <w:p w14:paraId="2DB8BC91" w14:textId="0A81F255" w:rsidR="00224E59" w:rsidRDefault="00224E59" w:rsidP="00224E59">
      <w:pPr>
        <w:pStyle w:val="30"/>
        <w:numPr>
          <w:ilvl w:val="0"/>
          <w:numId w:val="2"/>
        </w:numPr>
        <w:adjustRightInd w:val="0"/>
        <w:spacing w:line="300" w:lineRule="auto"/>
        <w:ind w:leftChars="0" w:left="285"/>
        <w:textAlignment w:val="baseline"/>
        <w:rPr>
          <w:rFonts w:ascii="宋体" w:hAnsi="宋体"/>
          <w:sz w:val="21"/>
          <w:szCs w:val="21"/>
        </w:rPr>
      </w:pPr>
      <w:r>
        <w:rPr>
          <w:rFonts w:ascii="宋体" w:hAnsi="宋体" w:hint="eastAsia"/>
          <w:sz w:val="21"/>
          <w:szCs w:val="21"/>
        </w:rPr>
        <w:t>实现发布动态功能，使用了Spring得异步调用解决了当用户好友量巨大得时候所产生得非必要时间浪费，使用户体验更加友好。</w:t>
      </w:r>
    </w:p>
    <w:p w14:paraId="56559EC5" w14:textId="20DFB406" w:rsidR="00224E59" w:rsidRDefault="0009356A" w:rsidP="00AD7A5A">
      <w:pPr>
        <w:pStyle w:val="30"/>
        <w:numPr>
          <w:ilvl w:val="0"/>
          <w:numId w:val="2"/>
        </w:numPr>
        <w:adjustRightInd w:val="0"/>
        <w:spacing w:line="300" w:lineRule="auto"/>
        <w:ind w:leftChars="0" w:left="285"/>
        <w:textAlignment w:val="baseline"/>
        <w:rPr>
          <w:rFonts w:ascii="宋体" w:hAnsi="宋体"/>
          <w:sz w:val="21"/>
          <w:szCs w:val="21"/>
        </w:rPr>
      </w:pPr>
      <w:r>
        <w:rPr>
          <w:rFonts w:ascii="宋体" w:hAnsi="宋体" w:hint="eastAsia"/>
          <w:sz w:val="21"/>
          <w:szCs w:val="21"/>
        </w:rPr>
        <w:t>实现动态点赞功能，使用了redis，将用户点赞得状态存入redis中，解决了用户是否点赞得问题。</w:t>
      </w:r>
    </w:p>
    <w:p w14:paraId="410A0141" w14:textId="074C62D8" w:rsidR="0009356A" w:rsidRDefault="0009356A" w:rsidP="00AD7A5A">
      <w:pPr>
        <w:pStyle w:val="30"/>
        <w:numPr>
          <w:ilvl w:val="0"/>
          <w:numId w:val="2"/>
        </w:numPr>
        <w:adjustRightInd w:val="0"/>
        <w:spacing w:line="300" w:lineRule="auto"/>
        <w:ind w:leftChars="0" w:left="285"/>
        <w:textAlignment w:val="baseline"/>
        <w:rPr>
          <w:rFonts w:ascii="宋体" w:hAnsi="宋体"/>
          <w:sz w:val="21"/>
          <w:szCs w:val="21"/>
        </w:rPr>
      </w:pPr>
      <w:r>
        <w:rPr>
          <w:rFonts w:ascii="宋体" w:hAnsi="宋体" w:hint="eastAsia"/>
          <w:sz w:val="21"/>
          <w:szCs w:val="21"/>
        </w:rPr>
        <w:t>实现评论二级点赞功能，</w:t>
      </w:r>
      <w:r w:rsidR="004C0D03">
        <w:rPr>
          <w:rFonts w:ascii="宋体" w:hAnsi="宋体" w:hint="eastAsia"/>
          <w:sz w:val="21"/>
          <w:szCs w:val="21"/>
        </w:rPr>
        <w:t>利用</w:t>
      </w:r>
      <w:r w:rsidR="004C0D03" w:rsidRPr="00224E59">
        <w:rPr>
          <w:rFonts w:ascii="宋体" w:hAnsi="宋体" w:hint="eastAsia"/>
          <w:sz w:val="21"/>
          <w:szCs w:val="21"/>
        </w:rPr>
        <w:t>Mongo</w:t>
      </w:r>
      <w:r w:rsidR="004C0D03" w:rsidRPr="00224E59">
        <w:rPr>
          <w:rFonts w:ascii="宋体" w:hAnsi="宋体"/>
          <w:sz w:val="21"/>
          <w:szCs w:val="21"/>
        </w:rPr>
        <w:t>DB</w:t>
      </w:r>
      <w:r w:rsidR="004C0D03">
        <w:rPr>
          <w:rFonts w:ascii="宋体" w:hAnsi="宋体" w:hint="eastAsia"/>
          <w:sz w:val="21"/>
          <w:szCs w:val="21"/>
        </w:rPr>
        <w:t>中支持数组类型的特点，来解决重复点赞的问题。</w:t>
      </w:r>
    </w:p>
    <w:p w14:paraId="23B16CAF" w14:textId="324CF123" w:rsidR="005B3B98" w:rsidRDefault="005B3B98" w:rsidP="00AD7A5A">
      <w:pPr>
        <w:pStyle w:val="30"/>
        <w:numPr>
          <w:ilvl w:val="0"/>
          <w:numId w:val="2"/>
        </w:numPr>
        <w:adjustRightInd w:val="0"/>
        <w:spacing w:line="300" w:lineRule="auto"/>
        <w:ind w:leftChars="0" w:left="285"/>
        <w:textAlignment w:val="baseline"/>
        <w:rPr>
          <w:rFonts w:ascii="宋体" w:hAnsi="宋体"/>
          <w:sz w:val="21"/>
          <w:szCs w:val="21"/>
        </w:rPr>
      </w:pPr>
      <w:r>
        <w:rPr>
          <w:rFonts w:ascii="宋体" w:hAnsi="宋体" w:hint="eastAsia"/>
          <w:sz w:val="21"/>
          <w:szCs w:val="21"/>
        </w:rPr>
        <w:t>实现语</w:t>
      </w:r>
      <w:r w:rsidR="004C0D03">
        <w:rPr>
          <w:rFonts w:ascii="宋体" w:hAnsi="宋体" w:hint="eastAsia"/>
          <w:sz w:val="21"/>
          <w:szCs w:val="21"/>
        </w:rPr>
        <w:t>音</w:t>
      </w:r>
      <w:r>
        <w:rPr>
          <w:rFonts w:ascii="宋体" w:hAnsi="宋体" w:hint="eastAsia"/>
          <w:sz w:val="21"/>
          <w:szCs w:val="21"/>
        </w:rPr>
        <w:t>互动功能</w:t>
      </w:r>
      <w:r w:rsidR="006179D5">
        <w:rPr>
          <w:rFonts w:ascii="宋体" w:hAnsi="宋体" w:hint="eastAsia"/>
          <w:sz w:val="21"/>
          <w:szCs w:val="21"/>
        </w:rPr>
        <w:t>（类似于漂流瓶功能）</w:t>
      </w:r>
      <w:r>
        <w:rPr>
          <w:rFonts w:ascii="宋体" w:hAnsi="宋体" w:hint="eastAsia"/>
          <w:sz w:val="21"/>
          <w:szCs w:val="21"/>
        </w:rPr>
        <w:t>，</w:t>
      </w:r>
      <w:r w:rsidR="006179D5">
        <w:rPr>
          <w:rFonts w:ascii="宋体" w:hAnsi="宋体"/>
          <w:sz w:val="21"/>
          <w:szCs w:val="21"/>
        </w:rPr>
        <w:t xml:space="preserve"> </w:t>
      </w:r>
      <w:r w:rsidR="004C0D03">
        <w:rPr>
          <w:rFonts w:ascii="宋体" w:hAnsi="宋体" w:hint="eastAsia"/>
          <w:sz w:val="21"/>
          <w:szCs w:val="21"/>
        </w:rPr>
        <w:t>使用了redis和</w:t>
      </w:r>
      <w:r w:rsidR="004C0D03" w:rsidRPr="00224E59">
        <w:rPr>
          <w:rFonts w:ascii="宋体" w:hAnsi="宋体" w:hint="eastAsia"/>
          <w:sz w:val="21"/>
          <w:szCs w:val="21"/>
        </w:rPr>
        <w:t>Mongo</w:t>
      </w:r>
      <w:r w:rsidR="004C0D03" w:rsidRPr="00224E59">
        <w:rPr>
          <w:rFonts w:ascii="宋体" w:hAnsi="宋体"/>
          <w:sz w:val="21"/>
          <w:szCs w:val="21"/>
        </w:rPr>
        <w:t>DB</w:t>
      </w:r>
      <w:r w:rsidR="004C0D03">
        <w:rPr>
          <w:rFonts w:ascii="宋体" w:hAnsi="宋体" w:hint="eastAsia"/>
          <w:sz w:val="21"/>
          <w:szCs w:val="21"/>
        </w:rPr>
        <w:t>来实现。</w:t>
      </w:r>
    </w:p>
    <w:p w14:paraId="222CF8B7" w14:textId="3CB98498" w:rsidR="005F5FBB" w:rsidRPr="00064D98" w:rsidRDefault="00064D98" w:rsidP="00064D98">
      <w:pPr>
        <w:pStyle w:val="30"/>
        <w:adjustRightInd w:val="0"/>
        <w:spacing w:line="300" w:lineRule="auto"/>
        <w:ind w:leftChars="0" w:left="285"/>
        <w:textAlignment w:val="baseline"/>
        <w:rPr>
          <w:rFonts w:ascii="宋体" w:hAnsi="宋体"/>
          <w:sz w:val="21"/>
          <w:szCs w:val="21"/>
        </w:rPr>
      </w:pPr>
      <w:r>
        <w:rPr>
          <w:rFonts w:ascii="宋体" w:hAnsi="宋体" w:hint="eastAsia"/>
          <w:sz w:val="21"/>
          <w:szCs w:val="21"/>
        </w:rPr>
        <w:t>6</w:t>
      </w:r>
      <w:r>
        <w:rPr>
          <w:rFonts w:ascii="宋体" w:hAnsi="宋体"/>
          <w:sz w:val="21"/>
          <w:szCs w:val="21"/>
        </w:rPr>
        <w:t>.</w:t>
      </w:r>
      <w:r>
        <w:rPr>
          <w:rFonts w:ascii="宋体" w:hAnsi="宋体" w:hint="eastAsia"/>
          <w:sz w:val="21"/>
          <w:szCs w:val="21"/>
        </w:rPr>
        <w:t>使用Spring</w:t>
      </w:r>
      <w:r>
        <w:rPr>
          <w:rFonts w:ascii="宋体" w:hAnsi="宋体"/>
          <w:sz w:val="21"/>
          <w:szCs w:val="21"/>
        </w:rPr>
        <w:t xml:space="preserve"> B</w:t>
      </w:r>
      <w:r>
        <w:rPr>
          <w:rFonts w:ascii="宋体" w:hAnsi="宋体" w:hint="eastAsia"/>
          <w:sz w:val="21"/>
          <w:szCs w:val="21"/>
        </w:rPr>
        <w:t>oot自动装配机制集成环信第三方服务，</w:t>
      </w:r>
      <w:r w:rsidR="00065F53">
        <w:rPr>
          <w:rFonts w:ascii="宋体" w:hAnsi="宋体" w:hint="eastAsia"/>
          <w:sz w:val="21"/>
          <w:szCs w:val="21"/>
        </w:rPr>
        <w:t>实现即使通信功能。</w:t>
      </w:r>
    </w:p>
    <w:p w14:paraId="324E3C15" w14:textId="3C5E44B8" w:rsidR="005F5FBB" w:rsidRDefault="00F13C1F">
      <w:pPr>
        <w:widowControl/>
        <w:spacing w:line="288" w:lineRule="auto"/>
        <w:jc w:val="left"/>
        <w:rPr>
          <w:rFonts w:ascii="宋体" w:hAnsi="宋体"/>
          <w:b/>
          <w:szCs w:val="21"/>
        </w:rPr>
      </w:pPr>
      <w:r>
        <w:rPr>
          <w:rFonts w:ascii="宋体" w:hAnsi="宋体" w:hint="eastAsia"/>
          <w:b/>
          <w:szCs w:val="21"/>
        </w:rPr>
        <w:t xml:space="preserve">项目二  </w:t>
      </w:r>
      <w:r w:rsidR="002B6CED">
        <w:rPr>
          <w:rFonts w:ascii="宋体" w:hAnsi="宋体" w:hint="eastAsia"/>
          <w:b/>
          <w:szCs w:val="21"/>
        </w:rPr>
        <w:t>永成点餐</w:t>
      </w:r>
      <w:r>
        <w:rPr>
          <w:rFonts w:ascii="宋体" w:hAnsi="宋体" w:hint="eastAsia"/>
          <w:b/>
          <w:szCs w:val="21"/>
        </w:rPr>
        <w:t xml:space="preserve">系统 </w:t>
      </w:r>
    </w:p>
    <w:p w14:paraId="2AC03E7B" w14:textId="2287651E" w:rsidR="002B6CED" w:rsidRDefault="00F13C1F" w:rsidP="002B6CED">
      <w:pPr>
        <w:widowControl/>
        <w:spacing w:line="288" w:lineRule="auto"/>
        <w:jc w:val="left"/>
        <w:rPr>
          <w:rFonts w:ascii="宋体" w:hAnsi="宋体"/>
          <w:szCs w:val="21"/>
        </w:rPr>
      </w:pPr>
      <w:r>
        <w:rPr>
          <w:rFonts w:ascii="宋体" w:hAnsi="宋体" w:hint="eastAsia"/>
          <w:b/>
          <w:szCs w:val="21"/>
        </w:rPr>
        <w:t>开发环境：</w:t>
      </w:r>
      <w:r w:rsidR="002B6CED">
        <w:rPr>
          <w:rFonts w:ascii="宋体" w:hAnsi="宋体" w:hint="eastAsia"/>
          <w:szCs w:val="21"/>
        </w:rPr>
        <w:t>mysql</w:t>
      </w:r>
      <w:r w:rsidR="002B6CED">
        <w:rPr>
          <w:rFonts w:ascii="宋体" w:hAnsi="宋体"/>
          <w:szCs w:val="21"/>
        </w:rPr>
        <w:t>, tomcat</w:t>
      </w:r>
      <w:r w:rsidR="002B6CED">
        <w:rPr>
          <w:rFonts w:ascii="宋体" w:hAnsi="宋体" w:hint="eastAsia"/>
          <w:szCs w:val="21"/>
        </w:rPr>
        <w:t>7</w:t>
      </w:r>
      <w:r w:rsidR="002B6CED">
        <w:rPr>
          <w:rFonts w:ascii="宋体" w:hAnsi="宋体"/>
          <w:szCs w:val="21"/>
        </w:rPr>
        <w:t>, jdk1.</w:t>
      </w:r>
      <w:r w:rsidR="002B6CED">
        <w:rPr>
          <w:rFonts w:ascii="宋体" w:hAnsi="宋体" w:hint="eastAsia"/>
          <w:szCs w:val="21"/>
        </w:rPr>
        <w:t>8</w:t>
      </w:r>
      <w:r w:rsidR="002B6CED">
        <w:rPr>
          <w:rFonts w:ascii="宋体" w:hAnsi="宋体"/>
          <w:szCs w:val="21"/>
        </w:rPr>
        <w:t xml:space="preserve">, </w:t>
      </w:r>
      <w:r w:rsidR="002B6CED">
        <w:rPr>
          <w:rFonts w:ascii="宋体" w:hAnsi="宋体" w:hint="eastAsia"/>
          <w:szCs w:val="21"/>
        </w:rPr>
        <w:t xml:space="preserve">IntelliJ IDEA </w:t>
      </w:r>
      <w:r w:rsidR="002B6CED">
        <w:rPr>
          <w:rFonts w:ascii="宋体" w:hAnsi="宋体"/>
          <w:szCs w:val="21"/>
        </w:rPr>
        <w:t>,</w:t>
      </w:r>
      <w:r w:rsidR="002B6CED">
        <w:rPr>
          <w:rFonts w:ascii="宋体" w:hAnsi="宋体" w:hint="eastAsia"/>
          <w:szCs w:val="21"/>
        </w:rPr>
        <w:t>git，maven</w:t>
      </w:r>
    </w:p>
    <w:p w14:paraId="0AA49BDB" w14:textId="7F606E6C" w:rsidR="002B6CED" w:rsidRDefault="00F13C1F">
      <w:pPr>
        <w:widowControl/>
        <w:spacing w:line="288" w:lineRule="auto"/>
        <w:jc w:val="left"/>
        <w:rPr>
          <w:rFonts w:ascii="宋体" w:hAnsi="宋体"/>
          <w:szCs w:val="21"/>
        </w:rPr>
      </w:pPr>
      <w:r>
        <w:rPr>
          <w:rFonts w:ascii="宋体" w:hAnsi="宋体" w:hint="eastAsia"/>
          <w:b/>
          <w:szCs w:val="21"/>
        </w:rPr>
        <w:t>软件架构</w:t>
      </w:r>
      <w:r>
        <w:rPr>
          <w:rFonts w:ascii="宋体" w:hAnsi="宋体" w:hint="eastAsia"/>
          <w:szCs w:val="21"/>
        </w:rPr>
        <w:t>：</w:t>
      </w:r>
      <w:r w:rsidR="003958BA" w:rsidRPr="00BF6266">
        <w:rPr>
          <w:rFonts w:ascii="宋体" w:hAnsi="宋体"/>
          <w:szCs w:val="21"/>
        </w:rPr>
        <w:t>Spring</w:t>
      </w:r>
      <w:r w:rsidR="003958BA">
        <w:rPr>
          <w:rFonts w:ascii="宋体" w:hAnsi="宋体"/>
          <w:szCs w:val="21"/>
        </w:rPr>
        <w:t xml:space="preserve"> </w:t>
      </w:r>
      <w:r w:rsidR="003958BA" w:rsidRPr="00BF6266">
        <w:rPr>
          <w:rFonts w:ascii="宋体" w:hAnsi="宋体"/>
          <w:szCs w:val="21"/>
        </w:rPr>
        <w:t>MVC</w:t>
      </w:r>
      <w:r w:rsidR="003958BA">
        <w:rPr>
          <w:rFonts w:ascii="宋体" w:hAnsi="宋体" w:hint="eastAsia"/>
          <w:szCs w:val="21"/>
        </w:rPr>
        <w:t xml:space="preserve"> </w:t>
      </w:r>
      <w:r w:rsidR="003958BA">
        <w:rPr>
          <w:rFonts w:ascii="宋体" w:hAnsi="宋体"/>
          <w:szCs w:val="21"/>
        </w:rPr>
        <w:t xml:space="preserve">+ </w:t>
      </w:r>
      <w:r w:rsidR="002B6CED">
        <w:rPr>
          <w:rFonts w:ascii="宋体" w:hAnsi="宋体" w:hint="eastAsia"/>
          <w:szCs w:val="21"/>
        </w:rPr>
        <w:t>Spring</w:t>
      </w:r>
      <w:r w:rsidR="002B6CED">
        <w:rPr>
          <w:rFonts w:ascii="宋体" w:hAnsi="宋体"/>
          <w:szCs w:val="21"/>
        </w:rPr>
        <w:t xml:space="preserve"> boot + </w:t>
      </w:r>
      <w:r w:rsidR="004C4A6E" w:rsidRPr="004C4A6E">
        <w:rPr>
          <w:rFonts w:ascii="宋体" w:hAnsi="宋体"/>
          <w:szCs w:val="21"/>
        </w:rPr>
        <w:t>MybatisPlus</w:t>
      </w:r>
      <w:r w:rsidR="003958BA">
        <w:rPr>
          <w:rFonts w:ascii="宋体" w:hAnsi="宋体"/>
          <w:szCs w:val="21"/>
        </w:rPr>
        <w:t xml:space="preserve"> + M</w:t>
      </w:r>
      <w:r w:rsidR="003958BA">
        <w:rPr>
          <w:rFonts w:ascii="宋体" w:hAnsi="宋体" w:hint="eastAsia"/>
          <w:szCs w:val="21"/>
        </w:rPr>
        <w:t>ysql</w:t>
      </w:r>
      <w:r w:rsidR="00D74838">
        <w:rPr>
          <w:rFonts w:ascii="宋体" w:hAnsi="宋体"/>
          <w:szCs w:val="21"/>
        </w:rPr>
        <w:t xml:space="preserve"> + R</w:t>
      </w:r>
      <w:r w:rsidR="00D74838">
        <w:rPr>
          <w:rFonts w:ascii="宋体" w:hAnsi="宋体" w:hint="eastAsia"/>
          <w:szCs w:val="21"/>
        </w:rPr>
        <w:t>edis</w:t>
      </w:r>
    </w:p>
    <w:p w14:paraId="248A870E" w14:textId="77777777" w:rsidR="00C11AD5" w:rsidRDefault="00F13C1F">
      <w:pPr>
        <w:widowControl/>
        <w:spacing w:line="288" w:lineRule="auto"/>
        <w:jc w:val="left"/>
        <w:rPr>
          <w:rFonts w:ascii="宋体" w:hAnsi="宋体"/>
          <w:szCs w:val="21"/>
        </w:rPr>
      </w:pPr>
      <w:r>
        <w:rPr>
          <w:rFonts w:ascii="宋体" w:hAnsi="宋体" w:hint="eastAsia"/>
          <w:b/>
          <w:szCs w:val="21"/>
        </w:rPr>
        <w:t>项目简介：</w:t>
      </w:r>
      <w:r w:rsidR="00BD0AFF">
        <w:rPr>
          <w:rFonts w:ascii="宋体" w:hAnsi="宋体" w:hint="eastAsia"/>
          <w:szCs w:val="21"/>
        </w:rPr>
        <w:t>永成点餐系统</w:t>
      </w:r>
      <w:r w:rsidR="002B6CED" w:rsidRPr="002B6CED">
        <w:rPr>
          <w:rFonts w:ascii="宋体" w:hAnsi="宋体" w:hint="eastAsia"/>
          <w:szCs w:val="21"/>
        </w:rPr>
        <w:t>是专门为餐饮企业定制的一款软件产品，包括系统管理后台和移动应用端两部分。其中系统管理后台主要是提供给餐饮内部员工使用。移动端主要是给消费者使用。</w:t>
      </w:r>
    </w:p>
    <w:p w14:paraId="0D84BF00" w14:textId="73F35CEE" w:rsidR="005F5FBB" w:rsidRDefault="00F13C1F">
      <w:pPr>
        <w:widowControl/>
        <w:spacing w:line="288" w:lineRule="auto"/>
        <w:jc w:val="left"/>
        <w:rPr>
          <w:rFonts w:ascii="宋体" w:hAnsi="宋体"/>
          <w:b/>
          <w:szCs w:val="21"/>
        </w:rPr>
      </w:pPr>
      <w:r>
        <w:rPr>
          <w:rFonts w:ascii="宋体" w:hAnsi="宋体" w:hint="eastAsia"/>
          <w:b/>
          <w:szCs w:val="21"/>
        </w:rPr>
        <w:t>个人职责：</w:t>
      </w:r>
    </w:p>
    <w:p w14:paraId="38A023F7" w14:textId="77777777" w:rsidR="005F5FBB" w:rsidRDefault="00F13C1F">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szCs w:val="21"/>
        </w:rPr>
      </w:pPr>
      <w:r>
        <w:rPr>
          <w:rFonts w:ascii="宋体" w:hAnsi="宋体" w:hint="eastAsia"/>
          <w:szCs w:val="21"/>
        </w:rPr>
        <w:tab/>
        <w:t>1.参与基础模块的开发</w:t>
      </w:r>
    </w:p>
    <w:p w14:paraId="729080B6" w14:textId="71F46D9D" w:rsidR="005F5FBB" w:rsidRDefault="00F13C1F">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szCs w:val="21"/>
        </w:rPr>
      </w:pPr>
      <w:r>
        <w:rPr>
          <w:rFonts w:ascii="宋体" w:hAnsi="宋体" w:hint="eastAsia"/>
          <w:szCs w:val="21"/>
        </w:rPr>
        <w:tab/>
        <w:t>2.用户登录权限模块、</w:t>
      </w:r>
      <w:r w:rsidR="004C4A6E">
        <w:rPr>
          <w:rFonts w:ascii="宋体" w:hAnsi="宋体" w:hint="eastAsia"/>
          <w:szCs w:val="21"/>
        </w:rPr>
        <w:t>后台</w:t>
      </w:r>
      <w:r>
        <w:rPr>
          <w:rFonts w:ascii="宋体" w:hAnsi="宋体" w:hint="eastAsia"/>
          <w:szCs w:val="21"/>
        </w:rPr>
        <w:t>的管理模块的开发</w:t>
      </w:r>
    </w:p>
    <w:p w14:paraId="6C1F79CA" w14:textId="1B36C188" w:rsidR="006179D5" w:rsidRDefault="00F13C1F" w:rsidP="004C4A6E">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szCs w:val="21"/>
        </w:rPr>
      </w:pPr>
      <w:r>
        <w:rPr>
          <w:rFonts w:ascii="宋体" w:hAnsi="宋体" w:hint="eastAsia"/>
          <w:szCs w:val="21"/>
        </w:rPr>
        <w:tab/>
        <w:t>3.参与</w:t>
      </w:r>
      <w:r w:rsidR="004C4A6E">
        <w:rPr>
          <w:rFonts w:ascii="宋体" w:hAnsi="宋体" w:hint="eastAsia"/>
          <w:szCs w:val="21"/>
        </w:rPr>
        <w:t>移动端</w:t>
      </w:r>
      <w:r w:rsidR="00D74838">
        <w:rPr>
          <w:rFonts w:ascii="宋体" w:hAnsi="宋体" w:hint="eastAsia"/>
          <w:szCs w:val="21"/>
        </w:rPr>
        <w:t>购物车</w:t>
      </w:r>
      <w:r w:rsidR="004C4A6E">
        <w:rPr>
          <w:rFonts w:ascii="宋体" w:hAnsi="宋体" w:hint="eastAsia"/>
          <w:szCs w:val="21"/>
        </w:rPr>
        <w:t>功能开发以及菜品展示开发</w:t>
      </w:r>
    </w:p>
    <w:p w14:paraId="70403E83" w14:textId="292FC904" w:rsidR="006179D5" w:rsidRDefault="006179D5" w:rsidP="004C4A6E">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b/>
          <w:szCs w:val="21"/>
        </w:rPr>
      </w:pPr>
      <w:r w:rsidRPr="006179D5">
        <w:rPr>
          <w:rFonts w:ascii="宋体" w:hAnsi="宋体" w:hint="eastAsia"/>
          <w:b/>
          <w:szCs w:val="21"/>
        </w:rPr>
        <w:t>技术描述：</w:t>
      </w:r>
    </w:p>
    <w:p w14:paraId="0D16A372" w14:textId="5EF27BC0" w:rsidR="004C0D03" w:rsidRDefault="004C0D03" w:rsidP="004C0D03">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szCs w:val="21"/>
        </w:rPr>
      </w:pPr>
      <w:r>
        <w:rPr>
          <w:rFonts w:ascii="宋体" w:hAnsi="宋体" w:hint="eastAsia"/>
          <w:szCs w:val="21"/>
        </w:rPr>
        <w:t>1</w:t>
      </w:r>
      <w:r>
        <w:rPr>
          <w:rFonts w:ascii="宋体" w:hAnsi="宋体"/>
          <w:szCs w:val="21"/>
        </w:rPr>
        <w:t>.</w:t>
      </w:r>
      <w:r>
        <w:rPr>
          <w:rFonts w:ascii="宋体" w:hAnsi="宋体" w:hint="eastAsia"/>
          <w:szCs w:val="21"/>
        </w:rPr>
        <w:t>实现登录功能</w:t>
      </w:r>
      <w:r w:rsidR="00D74838">
        <w:rPr>
          <w:rFonts w:ascii="宋体" w:hAnsi="宋体" w:hint="eastAsia"/>
          <w:szCs w:val="21"/>
        </w:rPr>
        <w:t>，使用阿里云第三方短信服务和</w:t>
      </w:r>
      <w:r w:rsidR="00D74838">
        <w:rPr>
          <w:rFonts w:ascii="宋体" w:hAnsi="宋体"/>
          <w:szCs w:val="21"/>
        </w:rPr>
        <w:t>R</w:t>
      </w:r>
      <w:r w:rsidR="00D74838">
        <w:rPr>
          <w:rFonts w:ascii="宋体" w:hAnsi="宋体" w:hint="eastAsia"/>
          <w:szCs w:val="21"/>
        </w:rPr>
        <w:t>edis</w:t>
      </w:r>
    </w:p>
    <w:p w14:paraId="71557115" w14:textId="65F748B2" w:rsidR="004C0D03" w:rsidRDefault="00D74838" w:rsidP="004C0D03">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szCs w:val="21"/>
        </w:rPr>
      </w:pPr>
      <w:r>
        <w:rPr>
          <w:rFonts w:ascii="宋体" w:hAnsi="宋体" w:hint="eastAsia"/>
          <w:szCs w:val="21"/>
        </w:rPr>
        <w:t>2</w:t>
      </w:r>
      <w:r>
        <w:rPr>
          <w:rFonts w:ascii="宋体" w:hAnsi="宋体"/>
          <w:szCs w:val="21"/>
        </w:rPr>
        <w:t>.</w:t>
      </w:r>
      <w:r>
        <w:rPr>
          <w:rFonts w:ascii="宋体" w:hAnsi="宋体" w:hint="eastAsia"/>
          <w:szCs w:val="21"/>
        </w:rPr>
        <w:t>使用</w:t>
      </w:r>
      <w:r w:rsidRPr="004C4A6E">
        <w:rPr>
          <w:rFonts w:ascii="宋体" w:hAnsi="宋体"/>
          <w:szCs w:val="21"/>
        </w:rPr>
        <w:t>MybatisPlus</w:t>
      </w:r>
      <w:r>
        <w:rPr>
          <w:rFonts w:ascii="宋体" w:hAnsi="宋体" w:hint="eastAsia"/>
          <w:szCs w:val="21"/>
        </w:rPr>
        <w:t>和Spring</w:t>
      </w:r>
      <w:r>
        <w:rPr>
          <w:rFonts w:ascii="宋体" w:hAnsi="宋体"/>
          <w:szCs w:val="21"/>
        </w:rPr>
        <w:t xml:space="preserve"> boot</w:t>
      </w:r>
      <w:r>
        <w:rPr>
          <w:rFonts w:ascii="宋体" w:hAnsi="宋体" w:hint="eastAsia"/>
          <w:szCs w:val="21"/>
        </w:rPr>
        <w:t>实现对员工、菜品、套餐、购物车功能的增删改查。</w:t>
      </w:r>
      <w:r w:rsidR="004C0D03">
        <w:rPr>
          <w:noProof/>
        </w:rPr>
        <mc:AlternateContent>
          <mc:Choice Requires="wpg">
            <w:drawing>
              <wp:anchor distT="0" distB="0" distL="114300" distR="114300" simplePos="0" relativeHeight="251651584" behindDoc="1" locked="0" layoutInCell="1" allowOverlap="1" wp14:anchorId="1EE113E6" wp14:editId="6005F03B">
                <wp:simplePos x="0" y="0"/>
                <wp:positionH relativeFrom="column">
                  <wp:posOffset>-438468</wp:posOffset>
                </wp:positionH>
                <wp:positionV relativeFrom="paragraph">
                  <wp:posOffset>248285</wp:posOffset>
                </wp:positionV>
                <wp:extent cx="1821815" cy="367030"/>
                <wp:effectExtent l="0" t="0" r="6985" b="13970"/>
                <wp:wrapNone/>
                <wp:docPr id="31" name="组合 31"/>
                <wp:cNvGraphicFramePr/>
                <a:graphic xmlns:a="http://schemas.openxmlformats.org/drawingml/2006/main">
                  <a:graphicData uri="http://schemas.microsoft.com/office/word/2010/wordprocessingGroup">
                    <wpg:wgp>
                      <wpg:cNvGrpSpPr/>
                      <wpg:grpSpPr>
                        <a:xfrm>
                          <a:off x="0" y="0"/>
                          <a:ext cx="1821815" cy="367030"/>
                          <a:chOff x="628" y="17965"/>
                          <a:chExt cx="2869" cy="578"/>
                        </a:xfrm>
                        <a:effectLst/>
                      </wpg:grpSpPr>
                      <wps:wsp>
                        <wps:cNvPr id="32" name="等腰三角形 71"/>
                        <wps:cNvSpPr/>
                        <wps:spPr>
                          <a:xfrm flipH="1" flipV="1">
                            <a:off x="628" y="18361"/>
                            <a:ext cx="245" cy="170"/>
                          </a:xfrm>
                          <a:prstGeom prst="triangle">
                            <a:avLst>
                              <a:gd name="adj" fmla="val 0"/>
                            </a:avLst>
                          </a:prstGeom>
                          <a:solidFill>
                            <a:srgbClr val="10CF9B">
                              <a:lumMod val="75000"/>
                            </a:srgbClr>
                          </a:solidFill>
                          <a:ln w="12700" cap="flat" cmpd="sng" algn="ctr">
                            <a:noFill/>
                            <a:prstDash val="solid"/>
                            <a:miter lim="800000"/>
                          </a:ln>
                          <a:effectLst/>
                        </wps:spPr>
                        <wps:bodyPr rtlCol="0" anchor="ctr"/>
                      </wps:wsp>
                      <wps:wsp>
                        <wps:cNvPr id="33" name="矩形 58"/>
                        <wps:cNvSpPr/>
                        <wps:spPr>
                          <a:xfrm flipV="1">
                            <a:off x="631" y="17965"/>
                            <a:ext cx="2866" cy="397"/>
                          </a:xfrm>
                          <a:prstGeom prst="homePlate">
                            <a:avLst/>
                          </a:prstGeom>
                          <a:solidFill>
                            <a:srgbClr val="5B9BD5"/>
                          </a:solidFill>
                          <a:ln w="12700" cap="flat" cmpd="sng" algn="ctr">
                            <a:noFill/>
                            <a:prstDash val="solid"/>
                            <a:miter lim="800000"/>
                          </a:ln>
                          <a:effectLst/>
                        </wps:spPr>
                        <wps:bodyPr rtlCol="0" anchor="ctr"/>
                      </wps:wsp>
                      <wps:wsp>
                        <wps:cNvPr id="34" name="等腰三角形 84"/>
                        <wps:cNvSpPr/>
                        <wps:spPr>
                          <a:xfrm flipH="1" flipV="1">
                            <a:off x="628" y="18373"/>
                            <a:ext cx="245" cy="170"/>
                          </a:xfrm>
                          <a:prstGeom prst="triangle">
                            <a:avLst>
                              <a:gd name="adj" fmla="val 0"/>
                            </a:avLst>
                          </a:prstGeom>
                          <a:solidFill>
                            <a:srgbClr val="10CF9B">
                              <a:lumMod val="75000"/>
                            </a:srgbClr>
                          </a:solidFill>
                          <a:ln w="12700" cap="flat" cmpd="sng" algn="ctr">
                            <a:noFill/>
                            <a:prstDash val="solid"/>
                            <a:miter lim="800000"/>
                          </a:ln>
                          <a:effectLst/>
                        </wps:spPr>
                        <wps:bodyPr rtlCol="0" anchor="ctr"/>
                      </wps:wsp>
                      <wps:wsp>
                        <wps:cNvPr id="35" name="矩形 58"/>
                        <wps:cNvSpPr/>
                        <wps:spPr>
                          <a:xfrm flipV="1">
                            <a:off x="631" y="17977"/>
                            <a:ext cx="2866" cy="397"/>
                          </a:xfrm>
                          <a:prstGeom prst="homePlate">
                            <a:avLst/>
                          </a:prstGeom>
                          <a:solidFill>
                            <a:srgbClr val="5B9BD5"/>
                          </a:solidFill>
                          <a:ln w="12700" cap="flat" cmpd="sng" algn="ctr">
                            <a:noFill/>
                            <a:prstDash val="solid"/>
                            <a:miter lim="800000"/>
                          </a:ln>
                          <a:effectLst/>
                        </wps:spPr>
                        <wps:bodyPr rtlCol="0" anchor="ctr"/>
                      </wps:wsp>
                    </wpg:wgp>
                  </a:graphicData>
                </a:graphic>
              </wp:anchor>
            </w:drawing>
          </mc:Choice>
          <mc:Fallback>
            <w:pict>
              <v:group w14:anchorId="61054E05" id="组合 31" o:spid="_x0000_s1026" style="position:absolute;left:0;text-align:left;margin-left:-34.55pt;margin-top:19.55pt;width:143.45pt;height:28.9pt;z-index:-251664896" coordorigin="628,17965" coordsize="2869,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">
                <v:shape id="等腰三角形 71" o:spid="_x0000_s1027" type="#_x0000_t5" style="position:absolute;left:628;top:18361;width:245;height:17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" adj="0" fillcolor="#0c9b74" stroked="f" strokeweight="1pt"/>
                <v:shape id="矩形 58" o:spid="_x0000_s1028" type="#_x0000_t15" style="position:absolute;left:631;top:17965;width:2866;height:39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" adj="20104" fillcolor="#5b9bd5" stroked="f" strokeweight="1pt"/>
                <v:shape id="等腰三角形 84" o:spid="_x0000_s1029" type="#_x0000_t5" style="position:absolute;left:628;top:18373;width:245;height:17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" adj="0" fillcolor="#0c9b74" stroked="f" strokeweight="1pt"/>
                <v:shape id="矩形 58" o:spid="_x0000_s1030" type="#_x0000_t15" style="position:absolute;left:631;top:17977;width:2866;height:39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" adj="20104" fillcolor="#5b9bd5" stroked="f" strokeweight="1pt"/>
              </v:group>
            </w:pict>
          </mc:Fallback>
        </mc:AlternateContent>
      </w:r>
    </w:p>
    <w:p w14:paraId="3BDCD662" w14:textId="295DC335" w:rsidR="004C0D03" w:rsidRPr="004C0D03" w:rsidRDefault="00F13C1F" w:rsidP="004C0D03">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szCs w:val="21"/>
        </w:rPr>
      </w:pPr>
      <w:r>
        <w:rPr>
          <w:rFonts w:ascii="宋体" w:hAnsi="宋体" w:cs="宋体" w:hint="eastAsia"/>
          <w:b/>
          <w:bCs/>
          <w:color w:val="E7E6E6" w:themeColor="background2"/>
          <w:kern w:val="0"/>
          <w:sz w:val="24"/>
        </w:rPr>
        <w:t>自我评价</w:t>
      </w:r>
    </w:p>
    <w:p w14:paraId="7C96B302" w14:textId="77777777" w:rsidR="006179D5" w:rsidRDefault="006179D5">
      <w:pPr>
        <w:widowControl/>
        <w:spacing w:line="288" w:lineRule="auto"/>
        <w:rPr>
          <w:rFonts w:ascii="宋体" w:hAnsi="宋体" w:cs="宋体"/>
          <w:b/>
          <w:bCs/>
          <w:color w:val="E7E6E6" w:themeColor="background2"/>
          <w:kern w:val="0"/>
          <w:sz w:val="24"/>
        </w:rPr>
      </w:pPr>
    </w:p>
    <w:p w14:paraId="7DD37131" w14:textId="02E1A916" w:rsidR="005F5FBB" w:rsidRDefault="004C4A6E" w:rsidP="006179D5">
      <w:pPr>
        <w:widowControl/>
        <w:tabs>
          <w:tab w:val="left" w:pos="285"/>
          <w:tab w:val="left" w:pos="38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宋体" w:hAnsi="宋体"/>
          <w:szCs w:val="21"/>
        </w:rPr>
      </w:pPr>
      <w:r>
        <w:rPr>
          <w:rFonts w:ascii="宋体" w:hAnsi="宋体" w:cs="宋体"/>
          <w:b/>
          <w:bCs/>
          <w:color w:val="E7E6E6" w:themeColor="background2"/>
          <w:kern w:val="0"/>
          <w:sz w:val="24"/>
        </w:rPr>
        <w:tab/>
      </w:r>
      <w:r>
        <w:rPr>
          <w:rFonts w:ascii="宋体" w:hAnsi="宋体" w:cs="宋体"/>
          <w:b/>
          <w:bCs/>
          <w:color w:val="E7E6E6" w:themeColor="background2"/>
          <w:kern w:val="0"/>
          <w:sz w:val="24"/>
        </w:rPr>
        <w:tab/>
      </w:r>
      <w:r w:rsidR="00F13C1F">
        <w:rPr>
          <w:rFonts w:ascii="宋体" w:hAnsi="宋体" w:hint="eastAsia"/>
          <w:szCs w:val="21"/>
        </w:rPr>
        <w:t>本人综合素质较好，能够吃苦耐劳，忠诚稳重，坚守诚信正直原则，勇于挑战自我。善于学习，勤奋务实，刻苦钻研，具备广泛的兴趣和很丰富的知识，适应能力强，能够在很短时间内融入一个新的领域，适应它并且把它做好。</w:t>
      </w:r>
    </w:p>
    <w:sectPr w:rsidR="005F5FBB">
      <w:head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5E5E3" w14:textId="77777777" w:rsidR="009F3BD9" w:rsidRDefault="009F3BD9">
      <w:r>
        <w:separator/>
      </w:r>
    </w:p>
  </w:endnote>
  <w:endnote w:type="continuationSeparator" w:id="0">
    <w:p w14:paraId="3736D7DF" w14:textId="77777777" w:rsidR="009F3BD9" w:rsidRDefault="009F3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07C5B" w14:textId="77777777" w:rsidR="009F3BD9" w:rsidRDefault="009F3BD9">
      <w:r>
        <w:separator/>
      </w:r>
    </w:p>
  </w:footnote>
  <w:footnote w:type="continuationSeparator" w:id="0">
    <w:p w14:paraId="01C72870" w14:textId="77777777" w:rsidR="009F3BD9" w:rsidRDefault="009F3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FED48" w14:textId="77777777" w:rsidR="005F5FBB" w:rsidRDefault="005F5FBB">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7B6551"/>
    <w:multiLevelType w:val="singleLevel"/>
    <w:tmpl w:val="B27B6551"/>
    <w:lvl w:ilvl="0">
      <w:start w:val="1"/>
      <w:numFmt w:val="decimal"/>
      <w:lvlText w:val="%1."/>
      <w:lvlJc w:val="left"/>
    </w:lvl>
  </w:abstractNum>
  <w:abstractNum w:abstractNumId="1" w15:restartNumberingAfterBreak="0">
    <w:nsid w:val="CC8FDEDC"/>
    <w:multiLevelType w:val="singleLevel"/>
    <w:tmpl w:val="CC8FDEDC"/>
    <w:lvl w:ilvl="0">
      <w:start w:val="1"/>
      <w:numFmt w:val="decimal"/>
      <w:suff w:val="space"/>
      <w:lvlText w:val="%1."/>
      <w:lvlJc w:val="left"/>
    </w:lvl>
  </w:abstractNum>
  <w:abstractNum w:abstractNumId="2" w15:restartNumberingAfterBreak="0">
    <w:nsid w:val="E192C8DF"/>
    <w:multiLevelType w:val="singleLevel"/>
    <w:tmpl w:val="E192C8DF"/>
    <w:lvl w:ilvl="0">
      <w:start w:val="1"/>
      <w:numFmt w:val="decimal"/>
      <w:suff w:val="space"/>
      <w:lvlText w:val="%1."/>
      <w:lvlJc w:val="left"/>
      <w:pPr>
        <w:ind w:left="285" w:firstLine="0"/>
      </w:pPr>
    </w:lvl>
  </w:abstractNum>
  <w:abstractNum w:abstractNumId="3" w15:restartNumberingAfterBreak="0">
    <w:nsid w:val="071ECB1E"/>
    <w:multiLevelType w:val="singleLevel"/>
    <w:tmpl w:val="071ECB1E"/>
    <w:lvl w:ilvl="0">
      <w:start w:val="1"/>
      <w:numFmt w:val="decimal"/>
      <w:suff w:val="space"/>
      <w:lvlText w:val="%1."/>
      <w:lvlJc w:val="left"/>
      <w:pPr>
        <w:ind w:left="285" w:firstLine="0"/>
      </w:pPr>
    </w:lvl>
  </w:abstractNum>
  <w:abstractNum w:abstractNumId="4" w15:restartNumberingAfterBreak="0">
    <w:nsid w:val="0D561F91"/>
    <w:multiLevelType w:val="singleLevel"/>
    <w:tmpl w:val="0D561F91"/>
    <w:lvl w:ilvl="0">
      <w:start w:val="1"/>
      <w:numFmt w:val="decimal"/>
      <w:suff w:val="space"/>
      <w:lvlText w:val="%1."/>
      <w:lvlJc w:val="left"/>
    </w:lvl>
  </w:abstractNum>
  <w:abstractNum w:abstractNumId="5" w15:restartNumberingAfterBreak="0">
    <w:nsid w:val="41674A8D"/>
    <w:multiLevelType w:val="hybridMultilevel"/>
    <w:tmpl w:val="7C38FB90"/>
    <w:lvl w:ilvl="0" w:tplc="A6EC3C24">
      <w:start w:val="1"/>
      <w:numFmt w:val="decimal"/>
      <w:lvlText w:val="%1."/>
      <w:lvlJc w:val="left"/>
      <w:pPr>
        <w:ind w:left="645" w:hanging="36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6" w15:restartNumberingAfterBreak="0">
    <w:nsid w:val="7A282792"/>
    <w:multiLevelType w:val="multilevel"/>
    <w:tmpl w:val="7A28279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0A5383"/>
    <w:rsid w:val="00010F35"/>
    <w:rsid w:val="000119F3"/>
    <w:rsid w:val="00035393"/>
    <w:rsid w:val="00042345"/>
    <w:rsid w:val="000479AA"/>
    <w:rsid w:val="00064D98"/>
    <w:rsid w:val="00065F53"/>
    <w:rsid w:val="00072BBF"/>
    <w:rsid w:val="0009356A"/>
    <w:rsid w:val="00113AE3"/>
    <w:rsid w:val="001A4D0D"/>
    <w:rsid w:val="00224E59"/>
    <w:rsid w:val="00284E94"/>
    <w:rsid w:val="002B6CED"/>
    <w:rsid w:val="00391230"/>
    <w:rsid w:val="003958BA"/>
    <w:rsid w:val="003F177F"/>
    <w:rsid w:val="003F3968"/>
    <w:rsid w:val="0040798A"/>
    <w:rsid w:val="00483319"/>
    <w:rsid w:val="00493C61"/>
    <w:rsid w:val="004B2E28"/>
    <w:rsid w:val="004C0D03"/>
    <w:rsid w:val="004C4A6E"/>
    <w:rsid w:val="004E1747"/>
    <w:rsid w:val="00512D5E"/>
    <w:rsid w:val="00547862"/>
    <w:rsid w:val="005A204A"/>
    <w:rsid w:val="005B3B98"/>
    <w:rsid w:val="005C3112"/>
    <w:rsid w:val="005F1E67"/>
    <w:rsid w:val="005F5FBB"/>
    <w:rsid w:val="0060530E"/>
    <w:rsid w:val="006179D5"/>
    <w:rsid w:val="00623403"/>
    <w:rsid w:val="0067054E"/>
    <w:rsid w:val="006A5628"/>
    <w:rsid w:val="006C505C"/>
    <w:rsid w:val="006E2DA1"/>
    <w:rsid w:val="00734AD3"/>
    <w:rsid w:val="00783127"/>
    <w:rsid w:val="00790EE8"/>
    <w:rsid w:val="007C38BF"/>
    <w:rsid w:val="007D7D8E"/>
    <w:rsid w:val="00827192"/>
    <w:rsid w:val="008563FC"/>
    <w:rsid w:val="00893E2F"/>
    <w:rsid w:val="008B17D2"/>
    <w:rsid w:val="009319DA"/>
    <w:rsid w:val="00967D7B"/>
    <w:rsid w:val="0097431C"/>
    <w:rsid w:val="00994688"/>
    <w:rsid w:val="009D45A7"/>
    <w:rsid w:val="009F3BD9"/>
    <w:rsid w:val="00A124BA"/>
    <w:rsid w:val="00A55669"/>
    <w:rsid w:val="00AD0393"/>
    <w:rsid w:val="00AD7A5A"/>
    <w:rsid w:val="00AF234E"/>
    <w:rsid w:val="00AF38D7"/>
    <w:rsid w:val="00BD0AFF"/>
    <w:rsid w:val="00BD62EB"/>
    <w:rsid w:val="00BE7E80"/>
    <w:rsid w:val="00BF6266"/>
    <w:rsid w:val="00C11AD5"/>
    <w:rsid w:val="00C442D4"/>
    <w:rsid w:val="00C45036"/>
    <w:rsid w:val="00C66F12"/>
    <w:rsid w:val="00C8386D"/>
    <w:rsid w:val="00CB69F8"/>
    <w:rsid w:val="00CD31D5"/>
    <w:rsid w:val="00D74838"/>
    <w:rsid w:val="00DD66DA"/>
    <w:rsid w:val="00E00ABF"/>
    <w:rsid w:val="00E01DE2"/>
    <w:rsid w:val="00E64D06"/>
    <w:rsid w:val="00E67FF0"/>
    <w:rsid w:val="00E80F83"/>
    <w:rsid w:val="00EA1935"/>
    <w:rsid w:val="00F13C1F"/>
    <w:rsid w:val="00F2421E"/>
    <w:rsid w:val="00F37F93"/>
    <w:rsid w:val="00F516AB"/>
    <w:rsid w:val="00F7769E"/>
    <w:rsid w:val="00F93509"/>
    <w:rsid w:val="00FE778D"/>
    <w:rsid w:val="01004856"/>
    <w:rsid w:val="01091F96"/>
    <w:rsid w:val="010A159C"/>
    <w:rsid w:val="01131C2C"/>
    <w:rsid w:val="01154B9C"/>
    <w:rsid w:val="01201706"/>
    <w:rsid w:val="012B073E"/>
    <w:rsid w:val="013804D7"/>
    <w:rsid w:val="0149722E"/>
    <w:rsid w:val="015A2167"/>
    <w:rsid w:val="0160460A"/>
    <w:rsid w:val="01607412"/>
    <w:rsid w:val="01647F67"/>
    <w:rsid w:val="0166434E"/>
    <w:rsid w:val="016B48AA"/>
    <w:rsid w:val="016D4781"/>
    <w:rsid w:val="017659D8"/>
    <w:rsid w:val="01794936"/>
    <w:rsid w:val="01857235"/>
    <w:rsid w:val="018A4C0A"/>
    <w:rsid w:val="018C47D2"/>
    <w:rsid w:val="018C55D8"/>
    <w:rsid w:val="019544FC"/>
    <w:rsid w:val="01A10A07"/>
    <w:rsid w:val="01AE6A35"/>
    <w:rsid w:val="01B67931"/>
    <w:rsid w:val="01C06864"/>
    <w:rsid w:val="01C108F1"/>
    <w:rsid w:val="01D37D73"/>
    <w:rsid w:val="01D4207D"/>
    <w:rsid w:val="01EE01D8"/>
    <w:rsid w:val="020B5751"/>
    <w:rsid w:val="02165ADA"/>
    <w:rsid w:val="0225608E"/>
    <w:rsid w:val="024153C8"/>
    <w:rsid w:val="025E6CF7"/>
    <w:rsid w:val="02842FFA"/>
    <w:rsid w:val="0287779A"/>
    <w:rsid w:val="02971042"/>
    <w:rsid w:val="02B3033A"/>
    <w:rsid w:val="02BA7E61"/>
    <w:rsid w:val="02BE2390"/>
    <w:rsid w:val="02BE69AA"/>
    <w:rsid w:val="02C40C08"/>
    <w:rsid w:val="02EB49EE"/>
    <w:rsid w:val="030015B4"/>
    <w:rsid w:val="031513B8"/>
    <w:rsid w:val="032F14A3"/>
    <w:rsid w:val="03341241"/>
    <w:rsid w:val="03353DEE"/>
    <w:rsid w:val="033F685A"/>
    <w:rsid w:val="03423964"/>
    <w:rsid w:val="0342448D"/>
    <w:rsid w:val="03481D4C"/>
    <w:rsid w:val="035277E8"/>
    <w:rsid w:val="035F6391"/>
    <w:rsid w:val="03613834"/>
    <w:rsid w:val="03696E24"/>
    <w:rsid w:val="036F44F6"/>
    <w:rsid w:val="036F56FA"/>
    <w:rsid w:val="03851E14"/>
    <w:rsid w:val="038C08A8"/>
    <w:rsid w:val="039C122D"/>
    <w:rsid w:val="03C06B10"/>
    <w:rsid w:val="03DD0776"/>
    <w:rsid w:val="03E5046B"/>
    <w:rsid w:val="03EF72D2"/>
    <w:rsid w:val="03F90CBA"/>
    <w:rsid w:val="03FC36F6"/>
    <w:rsid w:val="03FE0E43"/>
    <w:rsid w:val="040257CE"/>
    <w:rsid w:val="041B40F9"/>
    <w:rsid w:val="042F0D2B"/>
    <w:rsid w:val="042F3C04"/>
    <w:rsid w:val="04312FEA"/>
    <w:rsid w:val="04371AAD"/>
    <w:rsid w:val="043A5B3C"/>
    <w:rsid w:val="043F5AF7"/>
    <w:rsid w:val="04670936"/>
    <w:rsid w:val="04787C0A"/>
    <w:rsid w:val="04880979"/>
    <w:rsid w:val="048A3870"/>
    <w:rsid w:val="04956E59"/>
    <w:rsid w:val="049F6B62"/>
    <w:rsid w:val="04A43A26"/>
    <w:rsid w:val="04AC0FE0"/>
    <w:rsid w:val="04B308A4"/>
    <w:rsid w:val="04BC7568"/>
    <w:rsid w:val="04C0123B"/>
    <w:rsid w:val="04E121FE"/>
    <w:rsid w:val="04EF0676"/>
    <w:rsid w:val="0504128A"/>
    <w:rsid w:val="05047A01"/>
    <w:rsid w:val="05144256"/>
    <w:rsid w:val="05146CB7"/>
    <w:rsid w:val="05150D38"/>
    <w:rsid w:val="052016F5"/>
    <w:rsid w:val="052D2F8B"/>
    <w:rsid w:val="052E236F"/>
    <w:rsid w:val="05332F5E"/>
    <w:rsid w:val="053C0B22"/>
    <w:rsid w:val="0549638D"/>
    <w:rsid w:val="055E33AD"/>
    <w:rsid w:val="05664E61"/>
    <w:rsid w:val="05687C25"/>
    <w:rsid w:val="05781BED"/>
    <w:rsid w:val="057927B6"/>
    <w:rsid w:val="058867AD"/>
    <w:rsid w:val="059A3C8C"/>
    <w:rsid w:val="059E437C"/>
    <w:rsid w:val="059F079D"/>
    <w:rsid w:val="05A13618"/>
    <w:rsid w:val="05AA205F"/>
    <w:rsid w:val="05BE3B74"/>
    <w:rsid w:val="05BF6800"/>
    <w:rsid w:val="05C12771"/>
    <w:rsid w:val="05C53773"/>
    <w:rsid w:val="05C7198A"/>
    <w:rsid w:val="05D514E0"/>
    <w:rsid w:val="05D74A38"/>
    <w:rsid w:val="05DE68C6"/>
    <w:rsid w:val="05E249E5"/>
    <w:rsid w:val="05E578D5"/>
    <w:rsid w:val="05F138A7"/>
    <w:rsid w:val="05F60DE1"/>
    <w:rsid w:val="05FC6676"/>
    <w:rsid w:val="05FC7A88"/>
    <w:rsid w:val="05FE2BD7"/>
    <w:rsid w:val="06020BD8"/>
    <w:rsid w:val="06030927"/>
    <w:rsid w:val="0605555F"/>
    <w:rsid w:val="061554CA"/>
    <w:rsid w:val="0622193D"/>
    <w:rsid w:val="062C1AFD"/>
    <w:rsid w:val="06353A62"/>
    <w:rsid w:val="063821A1"/>
    <w:rsid w:val="064904E8"/>
    <w:rsid w:val="064C4B21"/>
    <w:rsid w:val="06521DC1"/>
    <w:rsid w:val="06610478"/>
    <w:rsid w:val="06664F02"/>
    <w:rsid w:val="06726684"/>
    <w:rsid w:val="0691191E"/>
    <w:rsid w:val="069547A1"/>
    <w:rsid w:val="069E36CF"/>
    <w:rsid w:val="06AD65A6"/>
    <w:rsid w:val="06B3008D"/>
    <w:rsid w:val="06BA18AC"/>
    <w:rsid w:val="06C50DFE"/>
    <w:rsid w:val="06D62E40"/>
    <w:rsid w:val="06F21CA6"/>
    <w:rsid w:val="07002EA3"/>
    <w:rsid w:val="0702723C"/>
    <w:rsid w:val="07070651"/>
    <w:rsid w:val="0708131C"/>
    <w:rsid w:val="0711648F"/>
    <w:rsid w:val="07186E7B"/>
    <w:rsid w:val="07233876"/>
    <w:rsid w:val="072766BF"/>
    <w:rsid w:val="07482420"/>
    <w:rsid w:val="07575DAB"/>
    <w:rsid w:val="075D4D85"/>
    <w:rsid w:val="075E4382"/>
    <w:rsid w:val="07650058"/>
    <w:rsid w:val="077112FE"/>
    <w:rsid w:val="07751650"/>
    <w:rsid w:val="079B4FE3"/>
    <w:rsid w:val="07A467E9"/>
    <w:rsid w:val="07DC3C0D"/>
    <w:rsid w:val="07E1629A"/>
    <w:rsid w:val="08073096"/>
    <w:rsid w:val="080E3327"/>
    <w:rsid w:val="08106A44"/>
    <w:rsid w:val="08256DF5"/>
    <w:rsid w:val="08281AA0"/>
    <w:rsid w:val="082C294F"/>
    <w:rsid w:val="082D6A0E"/>
    <w:rsid w:val="082E64B5"/>
    <w:rsid w:val="083C033D"/>
    <w:rsid w:val="08410905"/>
    <w:rsid w:val="0846168C"/>
    <w:rsid w:val="08475629"/>
    <w:rsid w:val="08564B16"/>
    <w:rsid w:val="085A3B03"/>
    <w:rsid w:val="085C661C"/>
    <w:rsid w:val="086C43EC"/>
    <w:rsid w:val="08754BC5"/>
    <w:rsid w:val="0880600A"/>
    <w:rsid w:val="088B7854"/>
    <w:rsid w:val="088E1555"/>
    <w:rsid w:val="08A07282"/>
    <w:rsid w:val="08B16AA5"/>
    <w:rsid w:val="08B24979"/>
    <w:rsid w:val="08B92BE8"/>
    <w:rsid w:val="08BC4DCD"/>
    <w:rsid w:val="08CD3444"/>
    <w:rsid w:val="08DF5807"/>
    <w:rsid w:val="08E44CFC"/>
    <w:rsid w:val="08EA5A74"/>
    <w:rsid w:val="08F95861"/>
    <w:rsid w:val="090E79CA"/>
    <w:rsid w:val="091460E2"/>
    <w:rsid w:val="092746AE"/>
    <w:rsid w:val="092B55F7"/>
    <w:rsid w:val="093F6A44"/>
    <w:rsid w:val="09486E17"/>
    <w:rsid w:val="094F3098"/>
    <w:rsid w:val="0960565F"/>
    <w:rsid w:val="09644BD3"/>
    <w:rsid w:val="09651561"/>
    <w:rsid w:val="096636FB"/>
    <w:rsid w:val="096D496F"/>
    <w:rsid w:val="097553E3"/>
    <w:rsid w:val="09760621"/>
    <w:rsid w:val="09812219"/>
    <w:rsid w:val="0984118E"/>
    <w:rsid w:val="09A73C59"/>
    <w:rsid w:val="09A94072"/>
    <w:rsid w:val="09AE2704"/>
    <w:rsid w:val="09BA38F1"/>
    <w:rsid w:val="09CD66C7"/>
    <w:rsid w:val="09D21560"/>
    <w:rsid w:val="09DA335A"/>
    <w:rsid w:val="09DB69CB"/>
    <w:rsid w:val="09EC3EFD"/>
    <w:rsid w:val="0A0B2457"/>
    <w:rsid w:val="0A1A01C0"/>
    <w:rsid w:val="0A1E5A2F"/>
    <w:rsid w:val="0A221EA5"/>
    <w:rsid w:val="0A282F8A"/>
    <w:rsid w:val="0A5834D0"/>
    <w:rsid w:val="0A5A199D"/>
    <w:rsid w:val="0A5E7B1D"/>
    <w:rsid w:val="0A641ACA"/>
    <w:rsid w:val="0A657C4A"/>
    <w:rsid w:val="0A6874C6"/>
    <w:rsid w:val="0A6F45FB"/>
    <w:rsid w:val="0A827B10"/>
    <w:rsid w:val="0A8E7E63"/>
    <w:rsid w:val="0A8F5323"/>
    <w:rsid w:val="0AA0553B"/>
    <w:rsid w:val="0AA116FD"/>
    <w:rsid w:val="0AB4432D"/>
    <w:rsid w:val="0AC816E9"/>
    <w:rsid w:val="0AFE7451"/>
    <w:rsid w:val="0B1328CE"/>
    <w:rsid w:val="0B2B1CBB"/>
    <w:rsid w:val="0B2C41A6"/>
    <w:rsid w:val="0B3B46DF"/>
    <w:rsid w:val="0B5413B3"/>
    <w:rsid w:val="0B5D6FB2"/>
    <w:rsid w:val="0B6A550C"/>
    <w:rsid w:val="0B6B64F1"/>
    <w:rsid w:val="0B77763D"/>
    <w:rsid w:val="0B805A0E"/>
    <w:rsid w:val="0B815153"/>
    <w:rsid w:val="0B825857"/>
    <w:rsid w:val="0B8E7B70"/>
    <w:rsid w:val="0B9515E6"/>
    <w:rsid w:val="0B97310D"/>
    <w:rsid w:val="0BA464D1"/>
    <w:rsid w:val="0BAB441A"/>
    <w:rsid w:val="0BAE5A74"/>
    <w:rsid w:val="0BBC10F9"/>
    <w:rsid w:val="0BC3733A"/>
    <w:rsid w:val="0BC43BCB"/>
    <w:rsid w:val="0BCE2130"/>
    <w:rsid w:val="0BDE307E"/>
    <w:rsid w:val="0BE16CAE"/>
    <w:rsid w:val="0BE64417"/>
    <w:rsid w:val="0BF63CD1"/>
    <w:rsid w:val="0C016821"/>
    <w:rsid w:val="0C1C5384"/>
    <w:rsid w:val="0C1F356B"/>
    <w:rsid w:val="0C215F27"/>
    <w:rsid w:val="0C235E59"/>
    <w:rsid w:val="0C2B69ED"/>
    <w:rsid w:val="0C3223B2"/>
    <w:rsid w:val="0C486821"/>
    <w:rsid w:val="0C487C59"/>
    <w:rsid w:val="0C51462E"/>
    <w:rsid w:val="0C527F86"/>
    <w:rsid w:val="0C584D45"/>
    <w:rsid w:val="0C640270"/>
    <w:rsid w:val="0C682672"/>
    <w:rsid w:val="0C6D1742"/>
    <w:rsid w:val="0C7C36A1"/>
    <w:rsid w:val="0C8E4EAE"/>
    <w:rsid w:val="0C912789"/>
    <w:rsid w:val="0C9718F3"/>
    <w:rsid w:val="0C986286"/>
    <w:rsid w:val="0C9C4DA0"/>
    <w:rsid w:val="0CB94AD4"/>
    <w:rsid w:val="0CC624F2"/>
    <w:rsid w:val="0CC82B86"/>
    <w:rsid w:val="0CDD561D"/>
    <w:rsid w:val="0CF54B09"/>
    <w:rsid w:val="0CF57718"/>
    <w:rsid w:val="0CF96026"/>
    <w:rsid w:val="0D073C96"/>
    <w:rsid w:val="0D0A013B"/>
    <w:rsid w:val="0D0B011D"/>
    <w:rsid w:val="0D0B65DA"/>
    <w:rsid w:val="0D0E2CFE"/>
    <w:rsid w:val="0D1F5D45"/>
    <w:rsid w:val="0D3C79BE"/>
    <w:rsid w:val="0D4E173D"/>
    <w:rsid w:val="0D4F635A"/>
    <w:rsid w:val="0D795BA7"/>
    <w:rsid w:val="0D9449E1"/>
    <w:rsid w:val="0D993C64"/>
    <w:rsid w:val="0DA125B4"/>
    <w:rsid w:val="0DA2135C"/>
    <w:rsid w:val="0DA540AB"/>
    <w:rsid w:val="0DA73CA8"/>
    <w:rsid w:val="0DA95BAF"/>
    <w:rsid w:val="0DBC5E51"/>
    <w:rsid w:val="0DBF7FBF"/>
    <w:rsid w:val="0DC409D5"/>
    <w:rsid w:val="0DCA021A"/>
    <w:rsid w:val="0DE9581B"/>
    <w:rsid w:val="0DF61365"/>
    <w:rsid w:val="0E1919F0"/>
    <w:rsid w:val="0E204987"/>
    <w:rsid w:val="0E2427E7"/>
    <w:rsid w:val="0E2A3FAE"/>
    <w:rsid w:val="0E2A6326"/>
    <w:rsid w:val="0E2B4E00"/>
    <w:rsid w:val="0E30662D"/>
    <w:rsid w:val="0E3568BC"/>
    <w:rsid w:val="0E3C1DF0"/>
    <w:rsid w:val="0E417189"/>
    <w:rsid w:val="0E695413"/>
    <w:rsid w:val="0E734D0C"/>
    <w:rsid w:val="0E755D0A"/>
    <w:rsid w:val="0EA165B6"/>
    <w:rsid w:val="0EB84B3B"/>
    <w:rsid w:val="0EBC7E6D"/>
    <w:rsid w:val="0ED012F4"/>
    <w:rsid w:val="0ED01742"/>
    <w:rsid w:val="0ED74F4B"/>
    <w:rsid w:val="0EDB3004"/>
    <w:rsid w:val="0EDD129D"/>
    <w:rsid w:val="0EFB6A16"/>
    <w:rsid w:val="0F0B2FD7"/>
    <w:rsid w:val="0F160AED"/>
    <w:rsid w:val="0F1C00A9"/>
    <w:rsid w:val="0F284D47"/>
    <w:rsid w:val="0F2A344D"/>
    <w:rsid w:val="0F4C0991"/>
    <w:rsid w:val="0F54028F"/>
    <w:rsid w:val="0F705D05"/>
    <w:rsid w:val="0F801C67"/>
    <w:rsid w:val="0F85524B"/>
    <w:rsid w:val="0F8743EA"/>
    <w:rsid w:val="0F9153B4"/>
    <w:rsid w:val="0F9A2332"/>
    <w:rsid w:val="0FAC6AAF"/>
    <w:rsid w:val="0FBB345B"/>
    <w:rsid w:val="0FBF45D7"/>
    <w:rsid w:val="0FC03E4C"/>
    <w:rsid w:val="0FC60DBB"/>
    <w:rsid w:val="0FCA0F00"/>
    <w:rsid w:val="0FCC2BB2"/>
    <w:rsid w:val="0FD271CB"/>
    <w:rsid w:val="0FDC6647"/>
    <w:rsid w:val="0FE4099E"/>
    <w:rsid w:val="0FE8430F"/>
    <w:rsid w:val="0FEA565A"/>
    <w:rsid w:val="0FF1423F"/>
    <w:rsid w:val="0FF47EB9"/>
    <w:rsid w:val="0FFB5B18"/>
    <w:rsid w:val="1017483E"/>
    <w:rsid w:val="101B6F68"/>
    <w:rsid w:val="10312214"/>
    <w:rsid w:val="10391DDD"/>
    <w:rsid w:val="103F4EDA"/>
    <w:rsid w:val="104273C7"/>
    <w:rsid w:val="104D342F"/>
    <w:rsid w:val="104D72A4"/>
    <w:rsid w:val="105C2C4E"/>
    <w:rsid w:val="1074648D"/>
    <w:rsid w:val="107916BE"/>
    <w:rsid w:val="107973AA"/>
    <w:rsid w:val="107B48AA"/>
    <w:rsid w:val="109679EA"/>
    <w:rsid w:val="10975AFE"/>
    <w:rsid w:val="109B18C2"/>
    <w:rsid w:val="10AB7278"/>
    <w:rsid w:val="10B44CB8"/>
    <w:rsid w:val="10B83CAA"/>
    <w:rsid w:val="10BB5153"/>
    <w:rsid w:val="10C10587"/>
    <w:rsid w:val="10C600A6"/>
    <w:rsid w:val="10CC71DB"/>
    <w:rsid w:val="10DE70D0"/>
    <w:rsid w:val="10E11F94"/>
    <w:rsid w:val="10EA0DFB"/>
    <w:rsid w:val="10F11CE4"/>
    <w:rsid w:val="10FC134E"/>
    <w:rsid w:val="11026984"/>
    <w:rsid w:val="1107110D"/>
    <w:rsid w:val="110B41D3"/>
    <w:rsid w:val="110E5176"/>
    <w:rsid w:val="111E240B"/>
    <w:rsid w:val="111E5E83"/>
    <w:rsid w:val="11205085"/>
    <w:rsid w:val="11247BDA"/>
    <w:rsid w:val="112B7101"/>
    <w:rsid w:val="113F4654"/>
    <w:rsid w:val="1153090C"/>
    <w:rsid w:val="11573CB7"/>
    <w:rsid w:val="116621DD"/>
    <w:rsid w:val="1175677D"/>
    <w:rsid w:val="11811690"/>
    <w:rsid w:val="119E321F"/>
    <w:rsid w:val="119F5915"/>
    <w:rsid w:val="11A80B1B"/>
    <w:rsid w:val="11A86FDD"/>
    <w:rsid w:val="11AE78D6"/>
    <w:rsid w:val="11B0190A"/>
    <w:rsid w:val="11B620F7"/>
    <w:rsid w:val="11C968E4"/>
    <w:rsid w:val="11CA28C4"/>
    <w:rsid w:val="11D32A0B"/>
    <w:rsid w:val="11FC1508"/>
    <w:rsid w:val="12055548"/>
    <w:rsid w:val="12063263"/>
    <w:rsid w:val="12077F9A"/>
    <w:rsid w:val="12155E36"/>
    <w:rsid w:val="123946F5"/>
    <w:rsid w:val="123E189A"/>
    <w:rsid w:val="124E3925"/>
    <w:rsid w:val="1256163F"/>
    <w:rsid w:val="12640935"/>
    <w:rsid w:val="127F1E6F"/>
    <w:rsid w:val="128004EE"/>
    <w:rsid w:val="12804675"/>
    <w:rsid w:val="129D7ED3"/>
    <w:rsid w:val="12A020E1"/>
    <w:rsid w:val="12A35975"/>
    <w:rsid w:val="12A6522F"/>
    <w:rsid w:val="12B607F0"/>
    <w:rsid w:val="12BB0201"/>
    <w:rsid w:val="12C51EA4"/>
    <w:rsid w:val="12C712C8"/>
    <w:rsid w:val="12C93B26"/>
    <w:rsid w:val="12C95CBD"/>
    <w:rsid w:val="12D50FB3"/>
    <w:rsid w:val="12DB267C"/>
    <w:rsid w:val="12DF5EE1"/>
    <w:rsid w:val="12E86784"/>
    <w:rsid w:val="12EA55F0"/>
    <w:rsid w:val="12EC326F"/>
    <w:rsid w:val="12EE2DCF"/>
    <w:rsid w:val="12F335EA"/>
    <w:rsid w:val="12FA4C2B"/>
    <w:rsid w:val="13093F54"/>
    <w:rsid w:val="13137E52"/>
    <w:rsid w:val="13392F2E"/>
    <w:rsid w:val="133C3928"/>
    <w:rsid w:val="1341086D"/>
    <w:rsid w:val="13444980"/>
    <w:rsid w:val="1345274D"/>
    <w:rsid w:val="13675C8B"/>
    <w:rsid w:val="138035B2"/>
    <w:rsid w:val="1383308B"/>
    <w:rsid w:val="138C3A11"/>
    <w:rsid w:val="13955EFF"/>
    <w:rsid w:val="139621D4"/>
    <w:rsid w:val="139B1B01"/>
    <w:rsid w:val="139D2DED"/>
    <w:rsid w:val="13A54454"/>
    <w:rsid w:val="13B20164"/>
    <w:rsid w:val="13B45EF9"/>
    <w:rsid w:val="13CD3B5A"/>
    <w:rsid w:val="13E46E07"/>
    <w:rsid w:val="13E86736"/>
    <w:rsid w:val="13F30B0D"/>
    <w:rsid w:val="13FE4FD8"/>
    <w:rsid w:val="14042DEA"/>
    <w:rsid w:val="141B4878"/>
    <w:rsid w:val="142B4734"/>
    <w:rsid w:val="142D6A60"/>
    <w:rsid w:val="142F04C5"/>
    <w:rsid w:val="143125D9"/>
    <w:rsid w:val="14513C9E"/>
    <w:rsid w:val="145D6910"/>
    <w:rsid w:val="145E1723"/>
    <w:rsid w:val="145F7793"/>
    <w:rsid w:val="146B7FA0"/>
    <w:rsid w:val="146D3269"/>
    <w:rsid w:val="146F234D"/>
    <w:rsid w:val="147B62DF"/>
    <w:rsid w:val="147E49F3"/>
    <w:rsid w:val="148519A9"/>
    <w:rsid w:val="14901E33"/>
    <w:rsid w:val="14964719"/>
    <w:rsid w:val="149D2E0D"/>
    <w:rsid w:val="14A22C27"/>
    <w:rsid w:val="14AC3A1F"/>
    <w:rsid w:val="14CC0233"/>
    <w:rsid w:val="14CE3DE7"/>
    <w:rsid w:val="14D2259A"/>
    <w:rsid w:val="14D2434E"/>
    <w:rsid w:val="14DD731D"/>
    <w:rsid w:val="14E24F59"/>
    <w:rsid w:val="14EB7DE2"/>
    <w:rsid w:val="14F53765"/>
    <w:rsid w:val="15083EC1"/>
    <w:rsid w:val="15091756"/>
    <w:rsid w:val="15091F80"/>
    <w:rsid w:val="15152666"/>
    <w:rsid w:val="151B271C"/>
    <w:rsid w:val="153216A6"/>
    <w:rsid w:val="15352E63"/>
    <w:rsid w:val="154120C3"/>
    <w:rsid w:val="155A00FE"/>
    <w:rsid w:val="155B06C3"/>
    <w:rsid w:val="1563785D"/>
    <w:rsid w:val="15780D33"/>
    <w:rsid w:val="157D294D"/>
    <w:rsid w:val="15882B89"/>
    <w:rsid w:val="15885684"/>
    <w:rsid w:val="158D0B5F"/>
    <w:rsid w:val="158D40E1"/>
    <w:rsid w:val="15960BF4"/>
    <w:rsid w:val="15A3196A"/>
    <w:rsid w:val="15AF7678"/>
    <w:rsid w:val="15BA4EDB"/>
    <w:rsid w:val="15BE198D"/>
    <w:rsid w:val="15BF4191"/>
    <w:rsid w:val="15CE5B64"/>
    <w:rsid w:val="15D95E4F"/>
    <w:rsid w:val="15E0355A"/>
    <w:rsid w:val="15F0254D"/>
    <w:rsid w:val="161913B6"/>
    <w:rsid w:val="161A0A41"/>
    <w:rsid w:val="161E75A2"/>
    <w:rsid w:val="163E575A"/>
    <w:rsid w:val="1653105E"/>
    <w:rsid w:val="16576A1A"/>
    <w:rsid w:val="165F2B68"/>
    <w:rsid w:val="167772DD"/>
    <w:rsid w:val="167D01FD"/>
    <w:rsid w:val="167E0557"/>
    <w:rsid w:val="16832B7C"/>
    <w:rsid w:val="16932BBA"/>
    <w:rsid w:val="16C144D2"/>
    <w:rsid w:val="16C34026"/>
    <w:rsid w:val="16C5443D"/>
    <w:rsid w:val="16C81A72"/>
    <w:rsid w:val="16CB47B7"/>
    <w:rsid w:val="16D279BC"/>
    <w:rsid w:val="16DA16D4"/>
    <w:rsid w:val="16EC62F6"/>
    <w:rsid w:val="16EF7D1A"/>
    <w:rsid w:val="16F84735"/>
    <w:rsid w:val="16F948A4"/>
    <w:rsid w:val="17012F3A"/>
    <w:rsid w:val="17022295"/>
    <w:rsid w:val="17080023"/>
    <w:rsid w:val="17111ADE"/>
    <w:rsid w:val="17263C94"/>
    <w:rsid w:val="172F5672"/>
    <w:rsid w:val="17347FCB"/>
    <w:rsid w:val="173631ED"/>
    <w:rsid w:val="173813BF"/>
    <w:rsid w:val="174E037B"/>
    <w:rsid w:val="174F146B"/>
    <w:rsid w:val="175D7793"/>
    <w:rsid w:val="177F46E8"/>
    <w:rsid w:val="178E36F9"/>
    <w:rsid w:val="179311D2"/>
    <w:rsid w:val="17B16611"/>
    <w:rsid w:val="17B8769D"/>
    <w:rsid w:val="17C34584"/>
    <w:rsid w:val="17C535CA"/>
    <w:rsid w:val="17C92616"/>
    <w:rsid w:val="17D8663A"/>
    <w:rsid w:val="17D918C8"/>
    <w:rsid w:val="17DE5B1D"/>
    <w:rsid w:val="17DF5831"/>
    <w:rsid w:val="17E20CC3"/>
    <w:rsid w:val="17E511E8"/>
    <w:rsid w:val="17E70347"/>
    <w:rsid w:val="17EC1DF4"/>
    <w:rsid w:val="17ED5701"/>
    <w:rsid w:val="17F12987"/>
    <w:rsid w:val="17F60087"/>
    <w:rsid w:val="17F96000"/>
    <w:rsid w:val="17FA3902"/>
    <w:rsid w:val="18032BE2"/>
    <w:rsid w:val="1807599C"/>
    <w:rsid w:val="181744DD"/>
    <w:rsid w:val="181946CE"/>
    <w:rsid w:val="181A2AE9"/>
    <w:rsid w:val="18204752"/>
    <w:rsid w:val="183E4875"/>
    <w:rsid w:val="1840745D"/>
    <w:rsid w:val="18413A9E"/>
    <w:rsid w:val="1856661E"/>
    <w:rsid w:val="18597942"/>
    <w:rsid w:val="185E4AEA"/>
    <w:rsid w:val="18685A38"/>
    <w:rsid w:val="18744D50"/>
    <w:rsid w:val="187700E2"/>
    <w:rsid w:val="187C7553"/>
    <w:rsid w:val="1885187D"/>
    <w:rsid w:val="188A2370"/>
    <w:rsid w:val="188D43E9"/>
    <w:rsid w:val="188E2A58"/>
    <w:rsid w:val="18963970"/>
    <w:rsid w:val="189C3D53"/>
    <w:rsid w:val="18B07CE0"/>
    <w:rsid w:val="18B22E8A"/>
    <w:rsid w:val="18B80587"/>
    <w:rsid w:val="18C62E14"/>
    <w:rsid w:val="18D30174"/>
    <w:rsid w:val="18E210F1"/>
    <w:rsid w:val="18E50A99"/>
    <w:rsid w:val="18E82269"/>
    <w:rsid w:val="18E879E4"/>
    <w:rsid w:val="18F6554C"/>
    <w:rsid w:val="19033424"/>
    <w:rsid w:val="190F7F54"/>
    <w:rsid w:val="191767EC"/>
    <w:rsid w:val="191F6E49"/>
    <w:rsid w:val="1927084B"/>
    <w:rsid w:val="19410482"/>
    <w:rsid w:val="194C40A5"/>
    <w:rsid w:val="195401B4"/>
    <w:rsid w:val="19600616"/>
    <w:rsid w:val="1963363C"/>
    <w:rsid w:val="196830E7"/>
    <w:rsid w:val="196844E1"/>
    <w:rsid w:val="196B138C"/>
    <w:rsid w:val="19863E30"/>
    <w:rsid w:val="19944FF0"/>
    <w:rsid w:val="19B80B9F"/>
    <w:rsid w:val="19C27C60"/>
    <w:rsid w:val="19C306CA"/>
    <w:rsid w:val="19DB0E55"/>
    <w:rsid w:val="19DE5CA5"/>
    <w:rsid w:val="19EB2C05"/>
    <w:rsid w:val="1A01785B"/>
    <w:rsid w:val="1A043173"/>
    <w:rsid w:val="1A243917"/>
    <w:rsid w:val="1A274F8B"/>
    <w:rsid w:val="1A2F4DE5"/>
    <w:rsid w:val="1A305AD5"/>
    <w:rsid w:val="1A3C0BBC"/>
    <w:rsid w:val="1A552945"/>
    <w:rsid w:val="1A616778"/>
    <w:rsid w:val="1A7007A1"/>
    <w:rsid w:val="1A7951F6"/>
    <w:rsid w:val="1A7C1261"/>
    <w:rsid w:val="1A840910"/>
    <w:rsid w:val="1A973F33"/>
    <w:rsid w:val="1AAF734B"/>
    <w:rsid w:val="1AB220D4"/>
    <w:rsid w:val="1AB34A4E"/>
    <w:rsid w:val="1AC54B74"/>
    <w:rsid w:val="1ACB3A9E"/>
    <w:rsid w:val="1ACB75D6"/>
    <w:rsid w:val="1AD6729E"/>
    <w:rsid w:val="1AEF2292"/>
    <w:rsid w:val="1AF43F79"/>
    <w:rsid w:val="1B067D0A"/>
    <w:rsid w:val="1B171503"/>
    <w:rsid w:val="1B1C4028"/>
    <w:rsid w:val="1B203D9B"/>
    <w:rsid w:val="1B206E0E"/>
    <w:rsid w:val="1B277C92"/>
    <w:rsid w:val="1B336D4F"/>
    <w:rsid w:val="1B3E4F16"/>
    <w:rsid w:val="1B400217"/>
    <w:rsid w:val="1B417714"/>
    <w:rsid w:val="1B447F11"/>
    <w:rsid w:val="1B4C5A44"/>
    <w:rsid w:val="1B556ED0"/>
    <w:rsid w:val="1B58602D"/>
    <w:rsid w:val="1B720D93"/>
    <w:rsid w:val="1B754F69"/>
    <w:rsid w:val="1B7C004E"/>
    <w:rsid w:val="1B815F08"/>
    <w:rsid w:val="1B9B0841"/>
    <w:rsid w:val="1B9B2BAA"/>
    <w:rsid w:val="1BC244FC"/>
    <w:rsid w:val="1BCF709D"/>
    <w:rsid w:val="1BD6542A"/>
    <w:rsid w:val="1BD83A8D"/>
    <w:rsid w:val="1BE43C64"/>
    <w:rsid w:val="1BE7324A"/>
    <w:rsid w:val="1BE90750"/>
    <w:rsid w:val="1BF0328C"/>
    <w:rsid w:val="1C015E6B"/>
    <w:rsid w:val="1C116183"/>
    <w:rsid w:val="1C183A4C"/>
    <w:rsid w:val="1C232E1C"/>
    <w:rsid w:val="1C280CAF"/>
    <w:rsid w:val="1C294927"/>
    <w:rsid w:val="1C2E65A9"/>
    <w:rsid w:val="1C315C5D"/>
    <w:rsid w:val="1C3A357A"/>
    <w:rsid w:val="1C3A7AFD"/>
    <w:rsid w:val="1C3D60FA"/>
    <w:rsid w:val="1C4429E8"/>
    <w:rsid w:val="1C4B76DF"/>
    <w:rsid w:val="1C5155E9"/>
    <w:rsid w:val="1C5628F5"/>
    <w:rsid w:val="1C5E6961"/>
    <w:rsid w:val="1C6264BA"/>
    <w:rsid w:val="1C712782"/>
    <w:rsid w:val="1C7E3947"/>
    <w:rsid w:val="1C7E793D"/>
    <w:rsid w:val="1C8018B7"/>
    <w:rsid w:val="1C84110A"/>
    <w:rsid w:val="1C845E30"/>
    <w:rsid w:val="1C8A3FA7"/>
    <w:rsid w:val="1C8D45C0"/>
    <w:rsid w:val="1C92304A"/>
    <w:rsid w:val="1C94228A"/>
    <w:rsid w:val="1CB80182"/>
    <w:rsid w:val="1CC672FD"/>
    <w:rsid w:val="1CCD1BFC"/>
    <w:rsid w:val="1CE037B6"/>
    <w:rsid w:val="1CE2183C"/>
    <w:rsid w:val="1CE80524"/>
    <w:rsid w:val="1CE83346"/>
    <w:rsid w:val="1CF07D59"/>
    <w:rsid w:val="1D016724"/>
    <w:rsid w:val="1D0928F6"/>
    <w:rsid w:val="1D1157DB"/>
    <w:rsid w:val="1D1250BE"/>
    <w:rsid w:val="1D24382D"/>
    <w:rsid w:val="1D3C6251"/>
    <w:rsid w:val="1D743B89"/>
    <w:rsid w:val="1D862E42"/>
    <w:rsid w:val="1D8D003B"/>
    <w:rsid w:val="1D925BD9"/>
    <w:rsid w:val="1D9607EC"/>
    <w:rsid w:val="1D9B6D77"/>
    <w:rsid w:val="1D9E09F7"/>
    <w:rsid w:val="1D9F3B66"/>
    <w:rsid w:val="1DAC279F"/>
    <w:rsid w:val="1DCC2263"/>
    <w:rsid w:val="1DD5065B"/>
    <w:rsid w:val="1DDF218C"/>
    <w:rsid w:val="1DF01DE5"/>
    <w:rsid w:val="1DF21046"/>
    <w:rsid w:val="1E0E1A5D"/>
    <w:rsid w:val="1E1A7CC7"/>
    <w:rsid w:val="1E221D84"/>
    <w:rsid w:val="1E283CEF"/>
    <w:rsid w:val="1E2A267B"/>
    <w:rsid w:val="1E2D02BE"/>
    <w:rsid w:val="1E392EB5"/>
    <w:rsid w:val="1E3C60FE"/>
    <w:rsid w:val="1E4226B9"/>
    <w:rsid w:val="1E4237D1"/>
    <w:rsid w:val="1E761FD7"/>
    <w:rsid w:val="1E815B25"/>
    <w:rsid w:val="1E8A7E9A"/>
    <w:rsid w:val="1E982AEC"/>
    <w:rsid w:val="1EA55EFC"/>
    <w:rsid w:val="1EB64C4C"/>
    <w:rsid w:val="1EBF7680"/>
    <w:rsid w:val="1ECC1ED5"/>
    <w:rsid w:val="1ECC5934"/>
    <w:rsid w:val="1ED01590"/>
    <w:rsid w:val="1ED44C65"/>
    <w:rsid w:val="1EE63214"/>
    <w:rsid w:val="1EED5323"/>
    <w:rsid w:val="1EFB4601"/>
    <w:rsid w:val="1F0263D9"/>
    <w:rsid w:val="1F030E5A"/>
    <w:rsid w:val="1F150259"/>
    <w:rsid w:val="1F1D019B"/>
    <w:rsid w:val="1F3516AF"/>
    <w:rsid w:val="1F4F4E83"/>
    <w:rsid w:val="1F5A18BF"/>
    <w:rsid w:val="1F6944E3"/>
    <w:rsid w:val="1F727C58"/>
    <w:rsid w:val="1F7D6E20"/>
    <w:rsid w:val="1F825F11"/>
    <w:rsid w:val="1F927C6D"/>
    <w:rsid w:val="1F951AB8"/>
    <w:rsid w:val="1F96145F"/>
    <w:rsid w:val="1F965C21"/>
    <w:rsid w:val="1F9C493E"/>
    <w:rsid w:val="1F9E5F21"/>
    <w:rsid w:val="1FB00D25"/>
    <w:rsid w:val="1FBC6628"/>
    <w:rsid w:val="1FC174D6"/>
    <w:rsid w:val="1FC4306B"/>
    <w:rsid w:val="1FD003BA"/>
    <w:rsid w:val="1FD14A3A"/>
    <w:rsid w:val="1FD54106"/>
    <w:rsid w:val="1FD949F0"/>
    <w:rsid w:val="1FDB37C6"/>
    <w:rsid w:val="1FE67F82"/>
    <w:rsid w:val="1FF822F1"/>
    <w:rsid w:val="200F7B96"/>
    <w:rsid w:val="20226F2B"/>
    <w:rsid w:val="203E2A7B"/>
    <w:rsid w:val="2043642A"/>
    <w:rsid w:val="20450B9E"/>
    <w:rsid w:val="20477501"/>
    <w:rsid w:val="204A64DB"/>
    <w:rsid w:val="206E55F2"/>
    <w:rsid w:val="2076400A"/>
    <w:rsid w:val="20811576"/>
    <w:rsid w:val="208353B7"/>
    <w:rsid w:val="208F49CB"/>
    <w:rsid w:val="2096047E"/>
    <w:rsid w:val="209A580A"/>
    <w:rsid w:val="20A13F65"/>
    <w:rsid w:val="20A93475"/>
    <w:rsid w:val="20AB6FE3"/>
    <w:rsid w:val="20AF54EB"/>
    <w:rsid w:val="20C95998"/>
    <w:rsid w:val="20D71416"/>
    <w:rsid w:val="20D80990"/>
    <w:rsid w:val="20DF1574"/>
    <w:rsid w:val="20E735C2"/>
    <w:rsid w:val="210B4400"/>
    <w:rsid w:val="210F2E0D"/>
    <w:rsid w:val="211E64E8"/>
    <w:rsid w:val="21271FB5"/>
    <w:rsid w:val="21282563"/>
    <w:rsid w:val="212B2231"/>
    <w:rsid w:val="212F56C3"/>
    <w:rsid w:val="213D3793"/>
    <w:rsid w:val="21456796"/>
    <w:rsid w:val="214B44CC"/>
    <w:rsid w:val="21507583"/>
    <w:rsid w:val="2158141A"/>
    <w:rsid w:val="215F069D"/>
    <w:rsid w:val="216C11FD"/>
    <w:rsid w:val="216E30FE"/>
    <w:rsid w:val="217170AD"/>
    <w:rsid w:val="21753F37"/>
    <w:rsid w:val="218C28DD"/>
    <w:rsid w:val="21970C41"/>
    <w:rsid w:val="21993238"/>
    <w:rsid w:val="219D58CC"/>
    <w:rsid w:val="21B31316"/>
    <w:rsid w:val="21BE73EB"/>
    <w:rsid w:val="21C3551E"/>
    <w:rsid w:val="21CE4A3E"/>
    <w:rsid w:val="21D83354"/>
    <w:rsid w:val="21F30BD6"/>
    <w:rsid w:val="21FD0919"/>
    <w:rsid w:val="220310A8"/>
    <w:rsid w:val="2206214B"/>
    <w:rsid w:val="2210731D"/>
    <w:rsid w:val="22175C70"/>
    <w:rsid w:val="224D29B3"/>
    <w:rsid w:val="224E0C86"/>
    <w:rsid w:val="22840E9C"/>
    <w:rsid w:val="228569E6"/>
    <w:rsid w:val="229343B6"/>
    <w:rsid w:val="22987084"/>
    <w:rsid w:val="229F21B3"/>
    <w:rsid w:val="22A958B4"/>
    <w:rsid w:val="22B167FA"/>
    <w:rsid w:val="22B42F87"/>
    <w:rsid w:val="22BD0A08"/>
    <w:rsid w:val="22C46AB1"/>
    <w:rsid w:val="22FD40D4"/>
    <w:rsid w:val="232B1FDA"/>
    <w:rsid w:val="23311C66"/>
    <w:rsid w:val="23391074"/>
    <w:rsid w:val="234478A3"/>
    <w:rsid w:val="234663E6"/>
    <w:rsid w:val="234B1474"/>
    <w:rsid w:val="234D651B"/>
    <w:rsid w:val="23527A67"/>
    <w:rsid w:val="236931C0"/>
    <w:rsid w:val="23824EE2"/>
    <w:rsid w:val="23A34D3E"/>
    <w:rsid w:val="23A445CD"/>
    <w:rsid w:val="23B47B17"/>
    <w:rsid w:val="23B67EB7"/>
    <w:rsid w:val="23BB503A"/>
    <w:rsid w:val="23C05580"/>
    <w:rsid w:val="23DB7450"/>
    <w:rsid w:val="23DE6BAC"/>
    <w:rsid w:val="23DF54E4"/>
    <w:rsid w:val="23EA0311"/>
    <w:rsid w:val="23EE4022"/>
    <w:rsid w:val="23F604FC"/>
    <w:rsid w:val="23F63216"/>
    <w:rsid w:val="240330DB"/>
    <w:rsid w:val="24035CA0"/>
    <w:rsid w:val="241C46C7"/>
    <w:rsid w:val="241E7874"/>
    <w:rsid w:val="24242F66"/>
    <w:rsid w:val="244367BF"/>
    <w:rsid w:val="2449467C"/>
    <w:rsid w:val="24495AFF"/>
    <w:rsid w:val="2462400F"/>
    <w:rsid w:val="246A2E8D"/>
    <w:rsid w:val="24761763"/>
    <w:rsid w:val="24772271"/>
    <w:rsid w:val="248508C9"/>
    <w:rsid w:val="248D29A0"/>
    <w:rsid w:val="24A05D79"/>
    <w:rsid w:val="24A448A8"/>
    <w:rsid w:val="24A57B7C"/>
    <w:rsid w:val="24AE3DDB"/>
    <w:rsid w:val="24AF6072"/>
    <w:rsid w:val="24B93491"/>
    <w:rsid w:val="24B97580"/>
    <w:rsid w:val="24BD783A"/>
    <w:rsid w:val="24C14A2C"/>
    <w:rsid w:val="24DA0075"/>
    <w:rsid w:val="24E747C5"/>
    <w:rsid w:val="24E7691B"/>
    <w:rsid w:val="24EA48DC"/>
    <w:rsid w:val="24EF422D"/>
    <w:rsid w:val="24F2161D"/>
    <w:rsid w:val="24F84F07"/>
    <w:rsid w:val="24FB4278"/>
    <w:rsid w:val="250A4DDD"/>
    <w:rsid w:val="250F706A"/>
    <w:rsid w:val="25142E00"/>
    <w:rsid w:val="251512F0"/>
    <w:rsid w:val="252A6237"/>
    <w:rsid w:val="252A650F"/>
    <w:rsid w:val="253D7724"/>
    <w:rsid w:val="254D2D9F"/>
    <w:rsid w:val="25577C0A"/>
    <w:rsid w:val="25706F06"/>
    <w:rsid w:val="257537D2"/>
    <w:rsid w:val="25801830"/>
    <w:rsid w:val="25B42254"/>
    <w:rsid w:val="25BF4225"/>
    <w:rsid w:val="25C105FD"/>
    <w:rsid w:val="25E1373C"/>
    <w:rsid w:val="25E40714"/>
    <w:rsid w:val="25ED6AC9"/>
    <w:rsid w:val="25EF3502"/>
    <w:rsid w:val="25F67A40"/>
    <w:rsid w:val="25F8556D"/>
    <w:rsid w:val="25FA52BF"/>
    <w:rsid w:val="26060BE8"/>
    <w:rsid w:val="26061095"/>
    <w:rsid w:val="261A67EE"/>
    <w:rsid w:val="26296F64"/>
    <w:rsid w:val="262D4E9F"/>
    <w:rsid w:val="263603DB"/>
    <w:rsid w:val="263921F5"/>
    <w:rsid w:val="26395270"/>
    <w:rsid w:val="263A2EAE"/>
    <w:rsid w:val="263E72C6"/>
    <w:rsid w:val="264317E5"/>
    <w:rsid w:val="26562B2F"/>
    <w:rsid w:val="26652638"/>
    <w:rsid w:val="266B1ADB"/>
    <w:rsid w:val="266D2DE5"/>
    <w:rsid w:val="267B137B"/>
    <w:rsid w:val="267F0D82"/>
    <w:rsid w:val="2680560F"/>
    <w:rsid w:val="26865DCB"/>
    <w:rsid w:val="268709D4"/>
    <w:rsid w:val="26871C70"/>
    <w:rsid w:val="268C576C"/>
    <w:rsid w:val="268C57EA"/>
    <w:rsid w:val="269954EF"/>
    <w:rsid w:val="26A66D94"/>
    <w:rsid w:val="26AE4853"/>
    <w:rsid w:val="26C30E2B"/>
    <w:rsid w:val="26D945A8"/>
    <w:rsid w:val="26DA19EA"/>
    <w:rsid w:val="26EC0873"/>
    <w:rsid w:val="26F12095"/>
    <w:rsid w:val="26F458A1"/>
    <w:rsid w:val="2713542A"/>
    <w:rsid w:val="27181C14"/>
    <w:rsid w:val="271B1E02"/>
    <w:rsid w:val="272757F9"/>
    <w:rsid w:val="27286391"/>
    <w:rsid w:val="273B1931"/>
    <w:rsid w:val="27461A5F"/>
    <w:rsid w:val="275D3362"/>
    <w:rsid w:val="2777548A"/>
    <w:rsid w:val="277E0A85"/>
    <w:rsid w:val="278C0E7A"/>
    <w:rsid w:val="278D5279"/>
    <w:rsid w:val="27926816"/>
    <w:rsid w:val="27A72593"/>
    <w:rsid w:val="27B24072"/>
    <w:rsid w:val="27CB4826"/>
    <w:rsid w:val="27D24143"/>
    <w:rsid w:val="27D94345"/>
    <w:rsid w:val="27DD210D"/>
    <w:rsid w:val="27EB061B"/>
    <w:rsid w:val="27F37178"/>
    <w:rsid w:val="27F65EC4"/>
    <w:rsid w:val="27F72D77"/>
    <w:rsid w:val="27FB49D1"/>
    <w:rsid w:val="280A503E"/>
    <w:rsid w:val="280E7601"/>
    <w:rsid w:val="28260E4C"/>
    <w:rsid w:val="2831682A"/>
    <w:rsid w:val="28317C42"/>
    <w:rsid w:val="2834239F"/>
    <w:rsid w:val="28404BBF"/>
    <w:rsid w:val="284F6BE2"/>
    <w:rsid w:val="28515D94"/>
    <w:rsid w:val="28620CEB"/>
    <w:rsid w:val="286241EF"/>
    <w:rsid w:val="28715C8E"/>
    <w:rsid w:val="28752BDF"/>
    <w:rsid w:val="2876390D"/>
    <w:rsid w:val="28773F2C"/>
    <w:rsid w:val="28853DA6"/>
    <w:rsid w:val="289C6B47"/>
    <w:rsid w:val="28A54C55"/>
    <w:rsid w:val="28AA7CD5"/>
    <w:rsid w:val="28C1787F"/>
    <w:rsid w:val="28DC6B0B"/>
    <w:rsid w:val="28E72D0F"/>
    <w:rsid w:val="28FC3EA1"/>
    <w:rsid w:val="29014AD2"/>
    <w:rsid w:val="291C365D"/>
    <w:rsid w:val="292860DB"/>
    <w:rsid w:val="292E7345"/>
    <w:rsid w:val="293C60E3"/>
    <w:rsid w:val="294D573C"/>
    <w:rsid w:val="29502F28"/>
    <w:rsid w:val="295432FF"/>
    <w:rsid w:val="295B150E"/>
    <w:rsid w:val="296D7963"/>
    <w:rsid w:val="29717EC3"/>
    <w:rsid w:val="298C3BB5"/>
    <w:rsid w:val="29944285"/>
    <w:rsid w:val="29950B6C"/>
    <w:rsid w:val="29965AB7"/>
    <w:rsid w:val="299779D0"/>
    <w:rsid w:val="29A80CFF"/>
    <w:rsid w:val="29B33DA3"/>
    <w:rsid w:val="29B6061A"/>
    <w:rsid w:val="29C728F7"/>
    <w:rsid w:val="29D53F32"/>
    <w:rsid w:val="29D572A7"/>
    <w:rsid w:val="29E753B6"/>
    <w:rsid w:val="29F82AC5"/>
    <w:rsid w:val="2A04115D"/>
    <w:rsid w:val="2A0419E9"/>
    <w:rsid w:val="2A0A1687"/>
    <w:rsid w:val="2A0B48BB"/>
    <w:rsid w:val="2A326EDD"/>
    <w:rsid w:val="2A3A6EC4"/>
    <w:rsid w:val="2A3F575F"/>
    <w:rsid w:val="2A406AEF"/>
    <w:rsid w:val="2A511BDB"/>
    <w:rsid w:val="2A5C7A6E"/>
    <w:rsid w:val="2A5D65D9"/>
    <w:rsid w:val="2A683081"/>
    <w:rsid w:val="2A8A51D2"/>
    <w:rsid w:val="2A917334"/>
    <w:rsid w:val="2A967B8C"/>
    <w:rsid w:val="2A9914AE"/>
    <w:rsid w:val="2A9A6F68"/>
    <w:rsid w:val="2A9B7CD0"/>
    <w:rsid w:val="2AA07FF4"/>
    <w:rsid w:val="2AA4470B"/>
    <w:rsid w:val="2AB80C57"/>
    <w:rsid w:val="2AD0132A"/>
    <w:rsid w:val="2AD066AA"/>
    <w:rsid w:val="2AD600F9"/>
    <w:rsid w:val="2AD6485A"/>
    <w:rsid w:val="2AD813AA"/>
    <w:rsid w:val="2AE44986"/>
    <w:rsid w:val="2AEA2B12"/>
    <w:rsid w:val="2AF11050"/>
    <w:rsid w:val="2B0951C0"/>
    <w:rsid w:val="2B1A46D8"/>
    <w:rsid w:val="2B1C7BBC"/>
    <w:rsid w:val="2B1D239F"/>
    <w:rsid w:val="2B1E46C3"/>
    <w:rsid w:val="2B261116"/>
    <w:rsid w:val="2B275BAB"/>
    <w:rsid w:val="2B3952F3"/>
    <w:rsid w:val="2B42144F"/>
    <w:rsid w:val="2B591AF1"/>
    <w:rsid w:val="2B5945AC"/>
    <w:rsid w:val="2B704371"/>
    <w:rsid w:val="2B711422"/>
    <w:rsid w:val="2B721C38"/>
    <w:rsid w:val="2B721E7D"/>
    <w:rsid w:val="2B7E0BC6"/>
    <w:rsid w:val="2B9C674E"/>
    <w:rsid w:val="2BA458C6"/>
    <w:rsid w:val="2BA52AA8"/>
    <w:rsid w:val="2BB101CD"/>
    <w:rsid w:val="2BC65EB0"/>
    <w:rsid w:val="2BCC0058"/>
    <w:rsid w:val="2BD75BCF"/>
    <w:rsid w:val="2BDC4FD8"/>
    <w:rsid w:val="2BE70ABE"/>
    <w:rsid w:val="2BEB47B1"/>
    <w:rsid w:val="2BEC1338"/>
    <w:rsid w:val="2BF17BB6"/>
    <w:rsid w:val="2BFF17FC"/>
    <w:rsid w:val="2C061A95"/>
    <w:rsid w:val="2C0A35BA"/>
    <w:rsid w:val="2C153F50"/>
    <w:rsid w:val="2C275D87"/>
    <w:rsid w:val="2C3A43DC"/>
    <w:rsid w:val="2C3B79A9"/>
    <w:rsid w:val="2C3C622E"/>
    <w:rsid w:val="2C53183F"/>
    <w:rsid w:val="2C574DAD"/>
    <w:rsid w:val="2C7B6EF9"/>
    <w:rsid w:val="2C824366"/>
    <w:rsid w:val="2C880422"/>
    <w:rsid w:val="2CA73B59"/>
    <w:rsid w:val="2CAE422D"/>
    <w:rsid w:val="2CC45FE3"/>
    <w:rsid w:val="2CCC598D"/>
    <w:rsid w:val="2CCE467B"/>
    <w:rsid w:val="2CD444D2"/>
    <w:rsid w:val="2CE50994"/>
    <w:rsid w:val="2CFB2837"/>
    <w:rsid w:val="2D072160"/>
    <w:rsid w:val="2D1D5C4A"/>
    <w:rsid w:val="2D265C24"/>
    <w:rsid w:val="2D2A0BC7"/>
    <w:rsid w:val="2D2C17C3"/>
    <w:rsid w:val="2D3828B0"/>
    <w:rsid w:val="2D54767F"/>
    <w:rsid w:val="2D56552D"/>
    <w:rsid w:val="2D566276"/>
    <w:rsid w:val="2D5C1915"/>
    <w:rsid w:val="2D5D05F6"/>
    <w:rsid w:val="2D6F276B"/>
    <w:rsid w:val="2D791BBD"/>
    <w:rsid w:val="2D7A0D10"/>
    <w:rsid w:val="2D833507"/>
    <w:rsid w:val="2D98369F"/>
    <w:rsid w:val="2D9B31F0"/>
    <w:rsid w:val="2DB270CA"/>
    <w:rsid w:val="2DB8233B"/>
    <w:rsid w:val="2DBC7163"/>
    <w:rsid w:val="2DCB2732"/>
    <w:rsid w:val="2DD20752"/>
    <w:rsid w:val="2DD5509C"/>
    <w:rsid w:val="2DDA3791"/>
    <w:rsid w:val="2DE1654E"/>
    <w:rsid w:val="2DF76E45"/>
    <w:rsid w:val="2DFA3334"/>
    <w:rsid w:val="2DFB4E75"/>
    <w:rsid w:val="2DFC7819"/>
    <w:rsid w:val="2DFE1427"/>
    <w:rsid w:val="2E0C00D2"/>
    <w:rsid w:val="2E13384C"/>
    <w:rsid w:val="2E1C2AF3"/>
    <w:rsid w:val="2E207103"/>
    <w:rsid w:val="2E252BDF"/>
    <w:rsid w:val="2E2D42D9"/>
    <w:rsid w:val="2E2F1E27"/>
    <w:rsid w:val="2E317139"/>
    <w:rsid w:val="2E372BA4"/>
    <w:rsid w:val="2E3E7379"/>
    <w:rsid w:val="2E4E6D34"/>
    <w:rsid w:val="2E5A51DF"/>
    <w:rsid w:val="2E666126"/>
    <w:rsid w:val="2E684601"/>
    <w:rsid w:val="2E6C28E1"/>
    <w:rsid w:val="2E6C5EE4"/>
    <w:rsid w:val="2E763B0F"/>
    <w:rsid w:val="2E8875BF"/>
    <w:rsid w:val="2E8A0749"/>
    <w:rsid w:val="2E9062AA"/>
    <w:rsid w:val="2E940EB6"/>
    <w:rsid w:val="2EA55687"/>
    <w:rsid w:val="2EAA2C06"/>
    <w:rsid w:val="2EB34B5B"/>
    <w:rsid w:val="2EB507D4"/>
    <w:rsid w:val="2EBD0755"/>
    <w:rsid w:val="2EC14C76"/>
    <w:rsid w:val="2EC51B93"/>
    <w:rsid w:val="2EC54242"/>
    <w:rsid w:val="2ED5290B"/>
    <w:rsid w:val="2ED60D84"/>
    <w:rsid w:val="2EDF2DF6"/>
    <w:rsid w:val="2EE21AE9"/>
    <w:rsid w:val="2EE706D1"/>
    <w:rsid w:val="2EF20954"/>
    <w:rsid w:val="2EF50768"/>
    <w:rsid w:val="2EF7645C"/>
    <w:rsid w:val="2EFC5E25"/>
    <w:rsid w:val="2F0C6FD8"/>
    <w:rsid w:val="2F0E6CF5"/>
    <w:rsid w:val="2F104381"/>
    <w:rsid w:val="2F166190"/>
    <w:rsid w:val="2F1C4810"/>
    <w:rsid w:val="2F210D4E"/>
    <w:rsid w:val="2F55147A"/>
    <w:rsid w:val="2F5A514E"/>
    <w:rsid w:val="2F5B45E7"/>
    <w:rsid w:val="2F5B7D3F"/>
    <w:rsid w:val="2F5C2AD0"/>
    <w:rsid w:val="2F795FCC"/>
    <w:rsid w:val="2F9073CF"/>
    <w:rsid w:val="2F9155A3"/>
    <w:rsid w:val="2F985A45"/>
    <w:rsid w:val="2F9C50BF"/>
    <w:rsid w:val="2FA92173"/>
    <w:rsid w:val="2FAE6276"/>
    <w:rsid w:val="2FC94254"/>
    <w:rsid w:val="2FCD0D15"/>
    <w:rsid w:val="2FCE2BCD"/>
    <w:rsid w:val="2FD744A2"/>
    <w:rsid w:val="2FDE6A54"/>
    <w:rsid w:val="2FDF2F4B"/>
    <w:rsid w:val="2FDF5014"/>
    <w:rsid w:val="2FE00BBD"/>
    <w:rsid w:val="2FF84FA0"/>
    <w:rsid w:val="300F6891"/>
    <w:rsid w:val="301B1C4F"/>
    <w:rsid w:val="301F4BE4"/>
    <w:rsid w:val="30203C60"/>
    <w:rsid w:val="30265BF9"/>
    <w:rsid w:val="3029667B"/>
    <w:rsid w:val="302E2AE9"/>
    <w:rsid w:val="3030385B"/>
    <w:rsid w:val="303274A4"/>
    <w:rsid w:val="30345197"/>
    <w:rsid w:val="30352B05"/>
    <w:rsid w:val="303642BF"/>
    <w:rsid w:val="30515C07"/>
    <w:rsid w:val="306451FF"/>
    <w:rsid w:val="30683251"/>
    <w:rsid w:val="3070681F"/>
    <w:rsid w:val="30760941"/>
    <w:rsid w:val="30766007"/>
    <w:rsid w:val="307767E5"/>
    <w:rsid w:val="308314C8"/>
    <w:rsid w:val="30837286"/>
    <w:rsid w:val="30A54209"/>
    <w:rsid w:val="30B56F9B"/>
    <w:rsid w:val="30B74BD5"/>
    <w:rsid w:val="30C57BC0"/>
    <w:rsid w:val="30C71404"/>
    <w:rsid w:val="30D26716"/>
    <w:rsid w:val="30EA6B2E"/>
    <w:rsid w:val="30FB5E6A"/>
    <w:rsid w:val="310035B4"/>
    <w:rsid w:val="31081770"/>
    <w:rsid w:val="31155F2E"/>
    <w:rsid w:val="311657DF"/>
    <w:rsid w:val="312C539C"/>
    <w:rsid w:val="312C6A42"/>
    <w:rsid w:val="314165B5"/>
    <w:rsid w:val="3147095C"/>
    <w:rsid w:val="31542B77"/>
    <w:rsid w:val="31562BBF"/>
    <w:rsid w:val="316C010A"/>
    <w:rsid w:val="318E4605"/>
    <w:rsid w:val="31941491"/>
    <w:rsid w:val="31984C38"/>
    <w:rsid w:val="31986D8F"/>
    <w:rsid w:val="31A07884"/>
    <w:rsid w:val="31A56507"/>
    <w:rsid w:val="31A96AFA"/>
    <w:rsid w:val="31B0034E"/>
    <w:rsid w:val="31B962A5"/>
    <w:rsid w:val="31C93238"/>
    <w:rsid w:val="31CA1C86"/>
    <w:rsid w:val="31CA2BA6"/>
    <w:rsid w:val="31D24C6F"/>
    <w:rsid w:val="31E46945"/>
    <w:rsid w:val="31ED7C43"/>
    <w:rsid w:val="32040ABB"/>
    <w:rsid w:val="32161D54"/>
    <w:rsid w:val="321D3218"/>
    <w:rsid w:val="323300A4"/>
    <w:rsid w:val="323512DD"/>
    <w:rsid w:val="325642DE"/>
    <w:rsid w:val="3258735D"/>
    <w:rsid w:val="325E23B0"/>
    <w:rsid w:val="326437DF"/>
    <w:rsid w:val="32654CA2"/>
    <w:rsid w:val="326D038E"/>
    <w:rsid w:val="326E1342"/>
    <w:rsid w:val="32791C97"/>
    <w:rsid w:val="327C62D5"/>
    <w:rsid w:val="32860FE6"/>
    <w:rsid w:val="32861B19"/>
    <w:rsid w:val="328E0C94"/>
    <w:rsid w:val="32A115A6"/>
    <w:rsid w:val="32AE3E03"/>
    <w:rsid w:val="32C16808"/>
    <w:rsid w:val="32D37040"/>
    <w:rsid w:val="32D47419"/>
    <w:rsid w:val="32DB0646"/>
    <w:rsid w:val="32DE50D0"/>
    <w:rsid w:val="32E408D7"/>
    <w:rsid w:val="32F61B46"/>
    <w:rsid w:val="32F62496"/>
    <w:rsid w:val="32FB018B"/>
    <w:rsid w:val="33044E9A"/>
    <w:rsid w:val="33084417"/>
    <w:rsid w:val="33144275"/>
    <w:rsid w:val="331909CE"/>
    <w:rsid w:val="3319492A"/>
    <w:rsid w:val="331D32C6"/>
    <w:rsid w:val="331F1643"/>
    <w:rsid w:val="331F486F"/>
    <w:rsid w:val="33211B32"/>
    <w:rsid w:val="332713A6"/>
    <w:rsid w:val="332F7365"/>
    <w:rsid w:val="333A7A08"/>
    <w:rsid w:val="33440BC5"/>
    <w:rsid w:val="334605A1"/>
    <w:rsid w:val="335C0FB3"/>
    <w:rsid w:val="3365335C"/>
    <w:rsid w:val="336F394B"/>
    <w:rsid w:val="337D3743"/>
    <w:rsid w:val="33827DD3"/>
    <w:rsid w:val="33855B3B"/>
    <w:rsid w:val="338629DA"/>
    <w:rsid w:val="338F29BC"/>
    <w:rsid w:val="33A260C7"/>
    <w:rsid w:val="33AB7E22"/>
    <w:rsid w:val="33B55F03"/>
    <w:rsid w:val="33B623A8"/>
    <w:rsid w:val="33F77668"/>
    <w:rsid w:val="34001AD3"/>
    <w:rsid w:val="340439F0"/>
    <w:rsid w:val="340679D6"/>
    <w:rsid w:val="340B1AE1"/>
    <w:rsid w:val="340C6403"/>
    <w:rsid w:val="341D16E3"/>
    <w:rsid w:val="3438209C"/>
    <w:rsid w:val="34397309"/>
    <w:rsid w:val="343F3E75"/>
    <w:rsid w:val="345C6642"/>
    <w:rsid w:val="34645FAB"/>
    <w:rsid w:val="346978ED"/>
    <w:rsid w:val="349F5037"/>
    <w:rsid w:val="34A27249"/>
    <w:rsid w:val="34BB149B"/>
    <w:rsid w:val="34C0386A"/>
    <w:rsid w:val="34C361C8"/>
    <w:rsid w:val="34C44072"/>
    <w:rsid w:val="34C94BAA"/>
    <w:rsid w:val="34D76496"/>
    <w:rsid w:val="34F833A7"/>
    <w:rsid w:val="3502711D"/>
    <w:rsid w:val="35125989"/>
    <w:rsid w:val="351E1C19"/>
    <w:rsid w:val="35231CB6"/>
    <w:rsid w:val="35255493"/>
    <w:rsid w:val="352B139B"/>
    <w:rsid w:val="352E5F89"/>
    <w:rsid w:val="35361133"/>
    <w:rsid w:val="35427992"/>
    <w:rsid w:val="354A65C6"/>
    <w:rsid w:val="355334BD"/>
    <w:rsid w:val="355A0897"/>
    <w:rsid w:val="356D2DDB"/>
    <w:rsid w:val="35731476"/>
    <w:rsid w:val="3576584E"/>
    <w:rsid w:val="357C0171"/>
    <w:rsid w:val="358E6AE6"/>
    <w:rsid w:val="358F7C0B"/>
    <w:rsid w:val="3595677E"/>
    <w:rsid w:val="35991DE7"/>
    <w:rsid w:val="359E4A31"/>
    <w:rsid w:val="35A75DBF"/>
    <w:rsid w:val="35AF1111"/>
    <w:rsid w:val="35C03CAB"/>
    <w:rsid w:val="35C415C8"/>
    <w:rsid w:val="35DD5046"/>
    <w:rsid w:val="35E72286"/>
    <w:rsid w:val="35F81C2B"/>
    <w:rsid w:val="35FD3746"/>
    <w:rsid w:val="3610355E"/>
    <w:rsid w:val="361B3494"/>
    <w:rsid w:val="362D3520"/>
    <w:rsid w:val="363D1C56"/>
    <w:rsid w:val="364D02A4"/>
    <w:rsid w:val="365C22D8"/>
    <w:rsid w:val="366564D9"/>
    <w:rsid w:val="366A0E3A"/>
    <w:rsid w:val="366C3BFE"/>
    <w:rsid w:val="36702BDF"/>
    <w:rsid w:val="367A4295"/>
    <w:rsid w:val="367E10BE"/>
    <w:rsid w:val="367F1BCE"/>
    <w:rsid w:val="368062A0"/>
    <w:rsid w:val="368E2640"/>
    <w:rsid w:val="369074F0"/>
    <w:rsid w:val="369F28C4"/>
    <w:rsid w:val="36A17603"/>
    <w:rsid w:val="36AD4E9B"/>
    <w:rsid w:val="36B30643"/>
    <w:rsid w:val="36B53706"/>
    <w:rsid w:val="36D5031E"/>
    <w:rsid w:val="36D53287"/>
    <w:rsid w:val="36E317B4"/>
    <w:rsid w:val="36E442F8"/>
    <w:rsid w:val="36E77B7A"/>
    <w:rsid w:val="36EA74A0"/>
    <w:rsid w:val="36F428F3"/>
    <w:rsid w:val="36F90A7B"/>
    <w:rsid w:val="36FA0E23"/>
    <w:rsid w:val="36FB6B32"/>
    <w:rsid w:val="36FE0E3A"/>
    <w:rsid w:val="370300B9"/>
    <w:rsid w:val="370B349D"/>
    <w:rsid w:val="370D4B9A"/>
    <w:rsid w:val="372A6EA7"/>
    <w:rsid w:val="373635B0"/>
    <w:rsid w:val="37404B7C"/>
    <w:rsid w:val="375865A2"/>
    <w:rsid w:val="37653BFB"/>
    <w:rsid w:val="37681088"/>
    <w:rsid w:val="3775628A"/>
    <w:rsid w:val="377A13B8"/>
    <w:rsid w:val="3793606B"/>
    <w:rsid w:val="379D14E5"/>
    <w:rsid w:val="37A02E33"/>
    <w:rsid w:val="37A36171"/>
    <w:rsid w:val="37A4290A"/>
    <w:rsid w:val="37AF7BAA"/>
    <w:rsid w:val="37B3343B"/>
    <w:rsid w:val="37B61B56"/>
    <w:rsid w:val="37CD2513"/>
    <w:rsid w:val="37CD526B"/>
    <w:rsid w:val="37DF735E"/>
    <w:rsid w:val="37E012B5"/>
    <w:rsid w:val="37E35A4F"/>
    <w:rsid w:val="37EA78EB"/>
    <w:rsid w:val="37F221F0"/>
    <w:rsid w:val="38104651"/>
    <w:rsid w:val="382B4FEC"/>
    <w:rsid w:val="383130FA"/>
    <w:rsid w:val="383137AA"/>
    <w:rsid w:val="38315B8A"/>
    <w:rsid w:val="383514C1"/>
    <w:rsid w:val="38365F14"/>
    <w:rsid w:val="38442869"/>
    <w:rsid w:val="38484C3C"/>
    <w:rsid w:val="384A08C3"/>
    <w:rsid w:val="3859070E"/>
    <w:rsid w:val="38660B72"/>
    <w:rsid w:val="38726F08"/>
    <w:rsid w:val="3873349E"/>
    <w:rsid w:val="3874352C"/>
    <w:rsid w:val="38817323"/>
    <w:rsid w:val="388B4577"/>
    <w:rsid w:val="38A44AC1"/>
    <w:rsid w:val="38B201D9"/>
    <w:rsid w:val="38B90A4C"/>
    <w:rsid w:val="38BB49D5"/>
    <w:rsid w:val="38C85FF4"/>
    <w:rsid w:val="38CC6A14"/>
    <w:rsid w:val="38D6333B"/>
    <w:rsid w:val="38DC72A8"/>
    <w:rsid w:val="38E34009"/>
    <w:rsid w:val="38EA3517"/>
    <w:rsid w:val="38F57556"/>
    <w:rsid w:val="38F748D5"/>
    <w:rsid w:val="390C245A"/>
    <w:rsid w:val="391563EA"/>
    <w:rsid w:val="39194795"/>
    <w:rsid w:val="393F6B55"/>
    <w:rsid w:val="3940464D"/>
    <w:rsid w:val="394124BB"/>
    <w:rsid w:val="394662B1"/>
    <w:rsid w:val="395A6637"/>
    <w:rsid w:val="395A77D1"/>
    <w:rsid w:val="39666504"/>
    <w:rsid w:val="39703FB1"/>
    <w:rsid w:val="39732292"/>
    <w:rsid w:val="397E36A7"/>
    <w:rsid w:val="39826B87"/>
    <w:rsid w:val="39865932"/>
    <w:rsid w:val="398D13A9"/>
    <w:rsid w:val="398D3B4C"/>
    <w:rsid w:val="399A4BE4"/>
    <w:rsid w:val="39A12B23"/>
    <w:rsid w:val="39B043EE"/>
    <w:rsid w:val="39C151E1"/>
    <w:rsid w:val="39C5566E"/>
    <w:rsid w:val="39D6673A"/>
    <w:rsid w:val="39E704CF"/>
    <w:rsid w:val="39F01A71"/>
    <w:rsid w:val="3A122F76"/>
    <w:rsid w:val="3A126F05"/>
    <w:rsid w:val="3A127786"/>
    <w:rsid w:val="3A1A1BD6"/>
    <w:rsid w:val="3A2A0515"/>
    <w:rsid w:val="3A2B2BFB"/>
    <w:rsid w:val="3A3269FD"/>
    <w:rsid w:val="3A4C6681"/>
    <w:rsid w:val="3A5A6821"/>
    <w:rsid w:val="3A5D4C92"/>
    <w:rsid w:val="3A606197"/>
    <w:rsid w:val="3A606346"/>
    <w:rsid w:val="3A6114D0"/>
    <w:rsid w:val="3A6274DD"/>
    <w:rsid w:val="3A645F45"/>
    <w:rsid w:val="3A7A3B23"/>
    <w:rsid w:val="3A8325B1"/>
    <w:rsid w:val="3A942ADB"/>
    <w:rsid w:val="3A9A004F"/>
    <w:rsid w:val="3A9A21ED"/>
    <w:rsid w:val="3A9E2840"/>
    <w:rsid w:val="3AA4680D"/>
    <w:rsid w:val="3AAC68C3"/>
    <w:rsid w:val="3AAE266C"/>
    <w:rsid w:val="3AAE2AAC"/>
    <w:rsid w:val="3AB46F8E"/>
    <w:rsid w:val="3ADF6E9B"/>
    <w:rsid w:val="3AE64878"/>
    <w:rsid w:val="3AEB413D"/>
    <w:rsid w:val="3AF23857"/>
    <w:rsid w:val="3AF34781"/>
    <w:rsid w:val="3B136C0B"/>
    <w:rsid w:val="3B2178A2"/>
    <w:rsid w:val="3B222832"/>
    <w:rsid w:val="3B232461"/>
    <w:rsid w:val="3B4601BC"/>
    <w:rsid w:val="3B514F6B"/>
    <w:rsid w:val="3B593F25"/>
    <w:rsid w:val="3B5F4636"/>
    <w:rsid w:val="3B7555E4"/>
    <w:rsid w:val="3B7F226D"/>
    <w:rsid w:val="3B80375A"/>
    <w:rsid w:val="3B806D15"/>
    <w:rsid w:val="3B8C74AB"/>
    <w:rsid w:val="3B9C486E"/>
    <w:rsid w:val="3BAC2988"/>
    <w:rsid w:val="3BAD64CB"/>
    <w:rsid w:val="3BB30C5A"/>
    <w:rsid w:val="3BBA431D"/>
    <w:rsid w:val="3BCF41DF"/>
    <w:rsid w:val="3BF720A6"/>
    <w:rsid w:val="3C0E624E"/>
    <w:rsid w:val="3C120841"/>
    <w:rsid w:val="3C250042"/>
    <w:rsid w:val="3C357453"/>
    <w:rsid w:val="3C417574"/>
    <w:rsid w:val="3C434263"/>
    <w:rsid w:val="3C451D9E"/>
    <w:rsid w:val="3C463F92"/>
    <w:rsid w:val="3C493AA8"/>
    <w:rsid w:val="3C4A098E"/>
    <w:rsid w:val="3C5C7709"/>
    <w:rsid w:val="3C840D7D"/>
    <w:rsid w:val="3C8853B1"/>
    <w:rsid w:val="3C8D7C72"/>
    <w:rsid w:val="3C8F4D22"/>
    <w:rsid w:val="3C98681B"/>
    <w:rsid w:val="3CBA2430"/>
    <w:rsid w:val="3CC07BCC"/>
    <w:rsid w:val="3CDD27AC"/>
    <w:rsid w:val="3CDD4C83"/>
    <w:rsid w:val="3CDF0296"/>
    <w:rsid w:val="3CE77926"/>
    <w:rsid w:val="3CF346BE"/>
    <w:rsid w:val="3D0F1E00"/>
    <w:rsid w:val="3D162EE3"/>
    <w:rsid w:val="3D1E07A6"/>
    <w:rsid w:val="3D3B3DA6"/>
    <w:rsid w:val="3D4372FE"/>
    <w:rsid w:val="3D450E5D"/>
    <w:rsid w:val="3D4C2628"/>
    <w:rsid w:val="3D580B7D"/>
    <w:rsid w:val="3D7A4D72"/>
    <w:rsid w:val="3D8D4438"/>
    <w:rsid w:val="3DA24E7F"/>
    <w:rsid w:val="3DAF4E6E"/>
    <w:rsid w:val="3DB00D78"/>
    <w:rsid w:val="3DBD7321"/>
    <w:rsid w:val="3DC437C5"/>
    <w:rsid w:val="3DCD36F4"/>
    <w:rsid w:val="3DCF2AB4"/>
    <w:rsid w:val="3DF8205A"/>
    <w:rsid w:val="3DFC0683"/>
    <w:rsid w:val="3DFE580F"/>
    <w:rsid w:val="3E0D6451"/>
    <w:rsid w:val="3E0F66F7"/>
    <w:rsid w:val="3E286DB3"/>
    <w:rsid w:val="3E2A6845"/>
    <w:rsid w:val="3E2E736F"/>
    <w:rsid w:val="3E311B65"/>
    <w:rsid w:val="3E34326C"/>
    <w:rsid w:val="3E380EA5"/>
    <w:rsid w:val="3E3F1075"/>
    <w:rsid w:val="3E4F23CD"/>
    <w:rsid w:val="3E555A74"/>
    <w:rsid w:val="3E667D80"/>
    <w:rsid w:val="3E677E80"/>
    <w:rsid w:val="3E692CC1"/>
    <w:rsid w:val="3E6F4669"/>
    <w:rsid w:val="3E7166D4"/>
    <w:rsid w:val="3E78761C"/>
    <w:rsid w:val="3E7A21F6"/>
    <w:rsid w:val="3E7F6175"/>
    <w:rsid w:val="3E9F1306"/>
    <w:rsid w:val="3EA32296"/>
    <w:rsid w:val="3EB539AE"/>
    <w:rsid w:val="3EBF6296"/>
    <w:rsid w:val="3EC05B18"/>
    <w:rsid w:val="3ECB288A"/>
    <w:rsid w:val="3EF74751"/>
    <w:rsid w:val="3F240E77"/>
    <w:rsid w:val="3F2C78D2"/>
    <w:rsid w:val="3F3400CA"/>
    <w:rsid w:val="3F4A30CA"/>
    <w:rsid w:val="3F71452F"/>
    <w:rsid w:val="3F8A72A2"/>
    <w:rsid w:val="3F942986"/>
    <w:rsid w:val="3FAB1E7A"/>
    <w:rsid w:val="3FBF74EA"/>
    <w:rsid w:val="3FC73F2F"/>
    <w:rsid w:val="3FCB4981"/>
    <w:rsid w:val="3FD610E5"/>
    <w:rsid w:val="3FE6567A"/>
    <w:rsid w:val="3FEC761F"/>
    <w:rsid w:val="400A0CE6"/>
    <w:rsid w:val="401D62B2"/>
    <w:rsid w:val="402428B3"/>
    <w:rsid w:val="4027142C"/>
    <w:rsid w:val="402B25FB"/>
    <w:rsid w:val="402F51ED"/>
    <w:rsid w:val="40303CFD"/>
    <w:rsid w:val="4031549F"/>
    <w:rsid w:val="403B06EC"/>
    <w:rsid w:val="404055A6"/>
    <w:rsid w:val="40407114"/>
    <w:rsid w:val="404D12E6"/>
    <w:rsid w:val="404E3F87"/>
    <w:rsid w:val="405F0DC7"/>
    <w:rsid w:val="40623B68"/>
    <w:rsid w:val="4069503B"/>
    <w:rsid w:val="406B13BF"/>
    <w:rsid w:val="40715C96"/>
    <w:rsid w:val="40742934"/>
    <w:rsid w:val="408762BB"/>
    <w:rsid w:val="409221D2"/>
    <w:rsid w:val="40990800"/>
    <w:rsid w:val="40997172"/>
    <w:rsid w:val="40A44F09"/>
    <w:rsid w:val="40A80032"/>
    <w:rsid w:val="40BC7336"/>
    <w:rsid w:val="40C01747"/>
    <w:rsid w:val="40C5753E"/>
    <w:rsid w:val="40DE0211"/>
    <w:rsid w:val="40F51CCB"/>
    <w:rsid w:val="40FE1894"/>
    <w:rsid w:val="4102629E"/>
    <w:rsid w:val="41310D7E"/>
    <w:rsid w:val="41427379"/>
    <w:rsid w:val="414A5424"/>
    <w:rsid w:val="415C31FF"/>
    <w:rsid w:val="4161304C"/>
    <w:rsid w:val="416F7247"/>
    <w:rsid w:val="41822207"/>
    <w:rsid w:val="41932E8E"/>
    <w:rsid w:val="41956CDA"/>
    <w:rsid w:val="419C6928"/>
    <w:rsid w:val="41A32AF1"/>
    <w:rsid w:val="41B25C4E"/>
    <w:rsid w:val="41BA5A3F"/>
    <w:rsid w:val="41C5445A"/>
    <w:rsid w:val="41CD77DC"/>
    <w:rsid w:val="41D95167"/>
    <w:rsid w:val="41E35DF5"/>
    <w:rsid w:val="41E43782"/>
    <w:rsid w:val="41EB68F2"/>
    <w:rsid w:val="42107706"/>
    <w:rsid w:val="421B4C94"/>
    <w:rsid w:val="424616A0"/>
    <w:rsid w:val="425665DF"/>
    <w:rsid w:val="425A5893"/>
    <w:rsid w:val="425B5BF9"/>
    <w:rsid w:val="42606B76"/>
    <w:rsid w:val="426A456F"/>
    <w:rsid w:val="426D6D58"/>
    <w:rsid w:val="42721DE0"/>
    <w:rsid w:val="427E4518"/>
    <w:rsid w:val="428C4307"/>
    <w:rsid w:val="428D159B"/>
    <w:rsid w:val="42AA2D71"/>
    <w:rsid w:val="42AF5E32"/>
    <w:rsid w:val="42B76945"/>
    <w:rsid w:val="42B94FAB"/>
    <w:rsid w:val="42CC7581"/>
    <w:rsid w:val="42CF1AA1"/>
    <w:rsid w:val="42D6256E"/>
    <w:rsid w:val="42DF39CF"/>
    <w:rsid w:val="42E7366E"/>
    <w:rsid w:val="42F92B08"/>
    <w:rsid w:val="42FB6620"/>
    <w:rsid w:val="4306578E"/>
    <w:rsid w:val="431961D6"/>
    <w:rsid w:val="432A14B8"/>
    <w:rsid w:val="433B5DAE"/>
    <w:rsid w:val="43592094"/>
    <w:rsid w:val="438A1746"/>
    <w:rsid w:val="438B6A8C"/>
    <w:rsid w:val="43955613"/>
    <w:rsid w:val="43956703"/>
    <w:rsid w:val="43C070D1"/>
    <w:rsid w:val="43C108EE"/>
    <w:rsid w:val="43CA3961"/>
    <w:rsid w:val="43CD5E55"/>
    <w:rsid w:val="43D058E8"/>
    <w:rsid w:val="43E21A0F"/>
    <w:rsid w:val="43F061E1"/>
    <w:rsid w:val="43F32D2A"/>
    <w:rsid w:val="43FE45B5"/>
    <w:rsid w:val="4408135B"/>
    <w:rsid w:val="44092917"/>
    <w:rsid w:val="440A4D66"/>
    <w:rsid w:val="440D1BCB"/>
    <w:rsid w:val="441A188A"/>
    <w:rsid w:val="44226A38"/>
    <w:rsid w:val="4427772B"/>
    <w:rsid w:val="44304C01"/>
    <w:rsid w:val="443534F7"/>
    <w:rsid w:val="44410AFB"/>
    <w:rsid w:val="44477066"/>
    <w:rsid w:val="444772CF"/>
    <w:rsid w:val="445A7FCC"/>
    <w:rsid w:val="44622B44"/>
    <w:rsid w:val="44687F04"/>
    <w:rsid w:val="446A01C7"/>
    <w:rsid w:val="44884E26"/>
    <w:rsid w:val="4498442F"/>
    <w:rsid w:val="449D16DE"/>
    <w:rsid w:val="449F4A13"/>
    <w:rsid w:val="44BA5683"/>
    <w:rsid w:val="44BB6A71"/>
    <w:rsid w:val="44CC0E9A"/>
    <w:rsid w:val="44D9759C"/>
    <w:rsid w:val="44E514FB"/>
    <w:rsid w:val="44EF0DC1"/>
    <w:rsid w:val="450D3D3F"/>
    <w:rsid w:val="4511757C"/>
    <w:rsid w:val="45170129"/>
    <w:rsid w:val="451B0EC1"/>
    <w:rsid w:val="452405DF"/>
    <w:rsid w:val="45393DBE"/>
    <w:rsid w:val="45494838"/>
    <w:rsid w:val="454A297B"/>
    <w:rsid w:val="454A6EE3"/>
    <w:rsid w:val="454D42E3"/>
    <w:rsid w:val="455E118E"/>
    <w:rsid w:val="456D03EB"/>
    <w:rsid w:val="457E1FF2"/>
    <w:rsid w:val="45807939"/>
    <w:rsid w:val="458168AD"/>
    <w:rsid w:val="459B32EC"/>
    <w:rsid w:val="45A21C7E"/>
    <w:rsid w:val="45A46516"/>
    <w:rsid w:val="45A71F33"/>
    <w:rsid w:val="45A7222B"/>
    <w:rsid w:val="45A91A04"/>
    <w:rsid w:val="45AF4F25"/>
    <w:rsid w:val="45B322E8"/>
    <w:rsid w:val="45C215B9"/>
    <w:rsid w:val="45CA7B67"/>
    <w:rsid w:val="45D348DA"/>
    <w:rsid w:val="45D93695"/>
    <w:rsid w:val="45E36B61"/>
    <w:rsid w:val="45E93156"/>
    <w:rsid w:val="45EC171F"/>
    <w:rsid w:val="45FC25E1"/>
    <w:rsid w:val="46036F2B"/>
    <w:rsid w:val="460D1CB4"/>
    <w:rsid w:val="4610559C"/>
    <w:rsid w:val="46185682"/>
    <w:rsid w:val="461E3E04"/>
    <w:rsid w:val="461F5CEF"/>
    <w:rsid w:val="46247938"/>
    <w:rsid w:val="462B1ACF"/>
    <w:rsid w:val="46396551"/>
    <w:rsid w:val="46423DC5"/>
    <w:rsid w:val="464F6389"/>
    <w:rsid w:val="4654239D"/>
    <w:rsid w:val="46645FD7"/>
    <w:rsid w:val="466475DE"/>
    <w:rsid w:val="466F146D"/>
    <w:rsid w:val="4673195B"/>
    <w:rsid w:val="467B11F8"/>
    <w:rsid w:val="467E2895"/>
    <w:rsid w:val="46845BEF"/>
    <w:rsid w:val="46904E37"/>
    <w:rsid w:val="46944D05"/>
    <w:rsid w:val="469B3BC8"/>
    <w:rsid w:val="46A60B82"/>
    <w:rsid w:val="46AD20DF"/>
    <w:rsid w:val="46AD7C67"/>
    <w:rsid w:val="46B07E23"/>
    <w:rsid w:val="46C1791F"/>
    <w:rsid w:val="46C875A3"/>
    <w:rsid w:val="46D06ED2"/>
    <w:rsid w:val="46D14714"/>
    <w:rsid w:val="46DE4681"/>
    <w:rsid w:val="46E71E90"/>
    <w:rsid w:val="46E9615B"/>
    <w:rsid w:val="47066B12"/>
    <w:rsid w:val="47113830"/>
    <w:rsid w:val="47191585"/>
    <w:rsid w:val="47295F70"/>
    <w:rsid w:val="473C547A"/>
    <w:rsid w:val="473D3B3E"/>
    <w:rsid w:val="473F3C7C"/>
    <w:rsid w:val="474935AB"/>
    <w:rsid w:val="47532318"/>
    <w:rsid w:val="4753515B"/>
    <w:rsid w:val="47867335"/>
    <w:rsid w:val="478B14F4"/>
    <w:rsid w:val="478C750D"/>
    <w:rsid w:val="47AD1EC8"/>
    <w:rsid w:val="47C71224"/>
    <w:rsid w:val="47CB3DB9"/>
    <w:rsid w:val="47D363A1"/>
    <w:rsid w:val="47D6081D"/>
    <w:rsid w:val="47DD1793"/>
    <w:rsid w:val="47DF593C"/>
    <w:rsid w:val="47E63841"/>
    <w:rsid w:val="47F9745E"/>
    <w:rsid w:val="480E24F7"/>
    <w:rsid w:val="48167FDE"/>
    <w:rsid w:val="48233710"/>
    <w:rsid w:val="482359D4"/>
    <w:rsid w:val="482D6745"/>
    <w:rsid w:val="4831618E"/>
    <w:rsid w:val="483B1545"/>
    <w:rsid w:val="485C5BAA"/>
    <w:rsid w:val="485E1517"/>
    <w:rsid w:val="485F4F7B"/>
    <w:rsid w:val="4863167C"/>
    <w:rsid w:val="487E3E25"/>
    <w:rsid w:val="48953FC0"/>
    <w:rsid w:val="489E1D08"/>
    <w:rsid w:val="48AD4E22"/>
    <w:rsid w:val="48B14FD7"/>
    <w:rsid w:val="48E27A2A"/>
    <w:rsid w:val="4914573D"/>
    <w:rsid w:val="491F241B"/>
    <w:rsid w:val="49343F16"/>
    <w:rsid w:val="49375CF3"/>
    <w:rsid w:val="49436EDF"/>
    <w:rsid w:val="49614524"/>
    <w:rsid w:val="4975655A"/>
    <w:rsid w:val="497A4DA6"/>
    <w:rsid w:val="497A65CA"/>
    <w:rsid w:val="49B77126"/>
    <w:rsid w:val="49B867D0"/>
    <w:rsid w:val="49C930CF"/>
    <w:rsid w:val="49C93420"/>
    <w:rsid w:val="49CE1318"/>
    <w:rsid w:val="49E82FB0"/>
    <w:rsid w:val="49FA5699"/>
    <w:rsid w:val="49FB7194"/>
    <w:rsid w:val="49FE39CF"/>
    <w:rsid w:val="4A403E6B"/>
    <w:rsid w:val="4A50654D"/>
    <w:rsid w:val="4A5E1DDA"/>
    <w:rsid w:val="4A7A377B"/>
    <w:rsid w:val="4A883359"/>
    <w:rsid w:val="4A966B55"/>
    <w:rsid w:val="4A983079"/>
    <w:rsid w:val="4A9B45C1"/>
    <w:rsid w:val="4AC5502F"/>
    <w:rsid w:val="4AC61E69"/>
    <w:rsid w:val="4ACC3AAB"/>
    <w:rsid w:val="4AE36FA9"/>
    <w:rsid w:val="4AF30229"/>
    <w:rsid w:val="4AF3093D"/>
    <w:rsid w:val="4AF440A0"/>
    <w:rsid w:val="4AF73059"/>
    <w:rsid w:val="4AFF27C5"/>
    <w:rsid w:val="4B043F5A"/>
    <w:rsid w:val="4B054832"/>
    <w:rsid w:val="4B13671E"/>
    <w:rsid w:val="4B186819"/>
    <w:rsid w:val="4B1D1B7C"/>
    <w:rsid w:val="4B1D3569"/>
    <w:rsid w:val="4B210828"/>
    <w:rsid w:val="4B2A134D"/>
    <w:rsid w:val="4B2C6A94"/>
    <w:rsid w:val="4B3951C3"/>
    <w:rsid w:val="4B40564C"/>
    <w:rsid w:val="4B4E0008"/>
    <w:rsid w:val="4B606FD3"/>
    <w:rsid w:val="4B6206BE"/>
    <w:rsid w:val="4B691240"/>
    <w:rsid w:val="4B8F3EE4"/>
    <w:rsid w:val="4B917786"/>
    <w:rsid w:val="4B963960"/>
    <w:rsid w:val="4BA91C99"/>
    <w:rsid w:val="4BAC1AC5"/>
    <w:rsid w:val="4BC222DF"/>
    <w:rsid w:val="4BDF5E9C"/>
    <w:rsid w:val="4BED439E"/>
    <w:rsid w:val="4BFE0D2C"/>
    <w:rsid w:val="4C182F57"/>
    <w:rsid w:val="4C1C3A55"/>
    <w:rsid w:val="4C481C29"/>
    <w:rsid w:val="4C6312A0"/>
    <w:rsid w:val="4C6D12CF"/>
    <w:rsid w:val="4C835784"/>
    <w:rsid w:val="4C900BDA"/>
    <w:rsid w:val="4C943D75"/>
    <w:rsid w:val="4C9E2B69"/>
    <w:rsid w:val="4CA33C9C"/>
    <w:rsid w:val="4CA930C9"/>
    <w:rsid w:val="4CAD5AC1"/>
    <w:rsid w:val="4CCC3201"/>
    <w:rsid w:val="4CD43B07"/>
    <w:rsid w:val="4CD46A81"/>
    <w:rsid w:val="4CDE1EA6"/>
    <w:rsid w:val="4CDF029E"/>
    <w:rsid w:val="4CE94D42"/>
    <w:rsid w:val="4CF016BF"/>
    <w:rsid w:val="4D140FA8"/>
    <w:rsid w:val="4D146825"/>
    <w:rsid w:val="4D1D470E"/>
    <w:rsid w:val="4D1F51D9"/>
    <w:rsid w:val="4D290847"/>
    <w:rsid w:val="4D326AB9"/>
    <w:rsid w:val="4D49484D"/>
    <w:rsid w:val="4D4D2EC2"/>
    <w:rsid w:val="4D675771"/>
    <w:rsid w:val="4D8D18A0"/>
    <w:rsid w:val="4D921C44"/>
    <w:rsid w:val="4D953B1B"/>
    <w:rsid w:val="4DA20069"/>
    <w:rsid w:val="4DAC46A1"/>
    <w:rsid w:val="4DAD11FA"/>
    <w:rsid w:val="4DB02ADB"/>
    <w:rsid w:val="4DBB10D7"/>
    <w:rsid w:val="4DED7366"/>
    <w:rsid w:val="4DF25885"/>
    <w:rsid w:val="4DF354B5"/>
    <w:rsid w:val="4DF4314C"/>
    <w:rsid w:val="4DFF0BBA"/>
    <w:rsid w:val="4E0474C8"/>
    <w:rsid w:val="4E0A0A9C"/>
    <w:rsid w:val="4E176B6B"/>
    <w:rsid w:val="4E21049F"/>
    <w:rsid w:val="4E237E86"/>
    <w:rsid w:val="4E3120C6"/>
    <w:rsid w:val="4E3316D5"/>
    <w:rsid w:val="4E3A13EA"/>
    <w:rsid w:val="4E3C0083"/>
    <w:rsid w:val="4E472DD5"/>
    <w:rsid w:val="4E4C106E"/>
    <w:rsid w:val="4E631B45"/>
    <w:rsid w:val="4E674E7A"/>
    <w:rsid w:val="4E6C1593"/>
    <w:rsid w:val="4E6D304E"/>
    <w:rsid w:val="4E761580"/>
    <w:rsid w:val="4E772855"/>
    <w:rsid w:val="4E773236"/>
    <w:rsid w:val="4E805624"/>
    <w:rsid w:val="4E820793"/>
    <w:rsid w:val="4E846EB6"/>
    <w:rsid w:val="4E9026A5"/>
    <w:rsid w:val="4E940A93"/>
    <w:rsid w:val="4EBF583C"/>
    <w:rsid w:val="4EC46177"/>
    <w:rsid w:val="4ECC4EA2"/>
    <w:rsid w:val="4ED115F8"/>
    <w:rsid w:val="4ED45F4D"/>
    <w:rsid w:val="4ED86775"/>
    <w:rsid w:val="4EDA08CD"/>
    <w:rsid w:val="4EF37F44"/>
    <w:rsid w:val="4F3737A3"/>
    <w:rsid w:val="4F441C8E"/>
    <w:rsid w:val="4F451FFE"/>
    <w:rsid w:val="4F4913BB"/>
    <w:rsid w:val="4F4918BA"/>
    <w:rsid w:val="4F4B50E7"/>
    <w:rsid w:val="4F4C4C31"/>
    <w:rsid w:val="4F4E19AF"/>
    <w:rsid w:val="4F5B673D"/>
    <w:rsid w:val="4F67309B"/>
    <w:rsid w:val="4F6A4C95"/>
    <w:rsid w:val="4F7A064A"/>
    <w:rsid w:val="4F930C5C"/>
    <w:rsid w:val="4F965EB5"/>
    <w:rsid w:val="4FAE0E46"/>
    <w:rsid w:val="4FB32BCB"/>
    <w:rsid w:val="4FBD38BD"/>
    <w:rsid w:val="4FC41242"/>
    <w:rsid w:val="4FCF5283"/>
    <w:rsid w:val="4FE379C6"/>
    <w:rsid w:val="4FF61BC9"/>
    <w:rsid w:val="4FF83E72"/>
    <w:rsid w:val="5000795D"/>
    <w:rsid w:val="50011413"/>
    <w:rsid w:val="500264F2"/>
    <w:rsid w:val="500536CE"/>
    <w:rsid w:val="500648D3"/>
    <w:rsid w:val="500824A7"/>
    <w:rsid w:val="500E5426"/>
    <w:rsid w:val="50175A4F"/>
    <w:rsid w:val="501C66C1"/>
    <w:rsid w:val="50421A0A"/>
    <w:rsid w:val="504B31D8"/>
    <w:rsid w:val="5067070A"/>
    <w:rsid w:val="50740252"/>
    <w:rsid w:val="5078715A"/>
    <w:rsid w:val="508229AB"/>
    <w:rsid w:val="508F51F0"/>
    <w:rsid w:val="508F6246"/>
    <w:rsid w:val="509B19F7"/>
    <w:rsid w:val="50A33142"/>
    <w:rsid w:val="50AE079E"/>
    <w:rsid w:val="50B127E7"/>
    <w:rsid w:val="50B74066"/>
    <w:rsid w:val="50C72E7B"/>
    <w:rsid w:val="50CC1748"/>
    <w:rsid w:val="50DC4AF8"/>
    <w:rsid w:val="50E21358"/>
    <w:rsid w:val="50E54B2E"/>
    <w:rsid w:val="50EB0558"/>
    <w:rsid w:val="50EC504C"/>
    <w:rsid w:val="50EE0AB5"/>
    <w:rsid w:val="50EF4622"/>
    <w:rsid w:val="50F1105D"/>
    <w:rsid w:val="50F7716C"/>
    <w:rsid w:val="50FE66C9"/>
    <w:rsid w:val="51033895"/>
    <w:rsid w:val="51044909"/>
    <w:rsid w:val="510A5124"/>
    <w:rsid w:val="510E6639"/>
    <w:rsid w:val="51174F4C"/>
    <w:rsid w:val="511A1269"/>
    <w:rsid w:val="511D6F87"/>
    <w:rsid w:val="51336892"/>
    <w:rsid w:val="5152722B"/>
    <w:rsid w:val="51652791"/>
    <w:rsid w:val="516640B9"/>
    <w:rsid w:val="516B6E59"/>
    <w:rsid w:val="51722DC1"/>
    <w:rsid w:val="517624AE"/>
    <w:rsid w:val="51836BFF"/>
    <w:rsid w:val="518700F0"/>
    <w:rsid w:val="51995DAE"/>
    <w:rsid w:val="51B74695"/>
    <w:rsid w:val="51BE0680"/>
    <w:rsid w:val="51CA6D1C"/>
    <w:rsid w:val="51D43179"/>
    <w:rsid w:val="51DA195D"/>
    <w:rsid w:val="51E06114"/>
    <w:rsid w:val="51E32C90"/>
    <w:rsid w:val="51E35BBB"/>
    <w:rsid w:val="51F61295"/>
    <w:rsid w:val="51F90DF1"/>
    <w:rsid w:val="51FB4E8E"/>
    <w:rsid w:val="52051AEC"/>
    <w:rsid w:val="520B5ECA"/>
    <w:rsid w:val="52127D67"/>
    <w:rsid w:val="521327A6"/>
    <w:rsid w:val="521A1540"/>
    <w:rsid w:val="522734AD"/>
    <w:rsid w:val="522A58FC"/>
    <w:rsid w:val="523576CA"/>
    <w:rsid w:val="5236068C"/>
    <w:rsid w:val="523A5913"/>
    <w:rsid w:val="5241020C"/>
    <w:rsid w:val="52420CDE"/>
    <w:rsid w:val="524A07FB"/>
    <w:rsid w:val="524F7C62"/>
    <w:rsid w:val="52663D89"/>
    <w:rsid w:val="52691D68"/>
    <w:rsid w:val="527112AD"/>
    <w:rsid w:val="52720281"/>
    <w:rsid w:val="527D0DD1"/>
    <w:rsid w:val="528419E3"/>
    <w:rsid w:val="528F32C0"/>
    <w:rsid w:val="52902AAE"/>
    <w:rsid w:val="529455B3"/>
    <w:rsid w:val="52947FBF"/>
    <w:rsid w:val="52A70A8D"/>
    <w:rsid w:val="52A71E53"/>
    <w:rsid w:val="52A72F0D"/>
    <w:rsid w:val="52CC148F"/>
    <w:rsid w:val="52F66847"/>
    <w:rsid w:val="5300673C"/>
    <w:rsid w:val="530649C8"/>
    <w:rsid w:val="530760C0"/>
    <w:rsid w:val="53086D9A"/>
    <w:rsid w:val="53272628"/>
    <w:rsid w:val="53343163"/>
    <w:rsid w:val="533874DE"/>
    <w:rsid w:val="533930EC"/>
    <w:rsid w:val="533A36AC"/>
    <w:rsid w:val="53417208"/>
    <w:rsid w:val="53444B12"/>
    <w:rsid w:val="53446088"/>
    <w:rsid w:val="534E01DD"/>
    <w:rsid w:val="535314C0"/>
    <w:rsid w:val="535513CC"/>
    <w:rsid w:val="535707A8"/>
    <w:rsid w:val="536319CE"/>
    <w:rsid w:val="536C54EB"/>
    <w:rsid w:val="537F1C33"/>
    <w:rsid w:val="53890071"/>
    <w:rsid w:val="5391634A"/>
    <w:rsid w:val="539A0379"/>
    <w:rsid w:val="53AB64B2"/>
    <w:rsid w:val="53AD1012"/>
    <w:rsid w:val="53AE7A2E"/>
    <w:rsid w:val="53B44490"/>
    <w:rsid w:val="53D649E5"/>
    <w:rsid w:val="53E078BC"/>
    <w:rsid w:val="53F1187C"/>
    <w:rsid w:val="53FD7935"/>
    <w:rsid w:val="540502D8"/>
    <w:rsid w:val="540D4E41"/>
    <w:rsid w:val="541F3CAF"/>
    <w:rsid w:val="54247866"/>
    <w:rsid w:val="5425182E"/>
    <w:rsid w:val="542B6756"/>
    <w:rsid w:val="542F1173"/>
    <w:rsid w:val="543138FE"/>
    <w:rsid w:val="54390D06"/>
    <w:rsid w:val="544779F4"/>
    <w:rsid w:val="545D75E6"/>
    <w:rsid w:val="54795A83"/>
    <w:rsid w:val="54796F33"/>
    <w:rsid w:val="547A060C"/>
    <w:rsid w:val="548135C6"/>
    <w:rsid w:val="548F569D"/>
    <w:rsid w:val="54916E0F"/>
    <w:rsid w:val="54954051"/>
    <w:rsid w:val="54AA2AB6"/>
    <w:rsid w:val="54B8088F"/>
    <w:rsid w:val="54BC08B6"/>
    <w:rsid w:val="54C21DE7"/>
    <w:rsid w:val="54C44CB8"/>
    <w:rsid w:val="54D147B7"/>
    <w:rsid w:val="54D66504"/>
    <w:rsid w:val="54DE26B1"/>
    <w:rsid w:val="54E506BF"/>
    <w:rsid w:val="54E54D26"/>
    <w:rsid w:val="54F63F74"/>
    <w:rsid w:val="54F7594A"/>
    <w:rsid w:val="55080A0E"/>
    <w:rsid w:val="550910E0"/>
    <w:rsid w:val="55101D48"/>
    <w:rsid w:val="552B2F05"/>
    <w:rsid w:val="552B2F30"/>
    <w:rsid w:val="55461B41"/>
    <w:rsid w:val="556434D2"/>
    <w:rsid w:val="556841A0"/>
    <w:rsid w:val="556E1B76"/>
    <w:rsid w:val="556F23C5"/>
    <w:rsid w:val="557245BE"/>
    <w:rsid w:val="55727B46"/>
    <w:rsid w:val="55845900"/>
    <w:rsid w:val="55AB4938"/>
    <w:rsid w:val="55BE011D"/>
    <w:rsid w:val="55C11410"/>
    <w:rsid w:val="55CD6C9A"/>
    <w:rsid w:val="55D5750E"/>
    <w:rsid w:val="55D719C6"/>
    <w:rsid w:val="55F3326D"/>
    <w:rsid w:val="55FA26FE"/>
    <w:rsid w:val="55FA30C8"/>
    <w:rsid w:val="55FC4303"/>
    <w:rsid w:val="56000357"/>
    <w:rsid w:val="560971D7"/>
    <w:rsid w:val="560A5383"/>
    <w:rsid w:val="560C74F2"/>
    <w:rsid w:val="5618101C"/>
    <w:rsid w:val="5618492C"/>
    <w:rsid w:val="56281D83"/>
    <w:rsid w:val="562C26DB"/>
    <w:rsid w:val="562D7A2F"/>
    <w:rsid w:val="563311FE"/>
    <w:rsid w:val="56373E5C"/>
    <w:rsid w:val="564628E2"/>
    <w:rsid w:val="56534264"/>
    <w:rsid w:val="56544F60"/>
    <w:rsid w:val="568374AD"/>
    <w:rsid w:val="56844AB9"/>
    <w:rsid w:val="568D78FD"/>
    <w:rsid w:val="56A94520"/>
    <w:rsid w:val="56AC07F0"/>
    <w:rsid w:val="56CC2E82"/>
    <w:rsid w:val="56D22418"/>
    <w:rsid w:val="56D46656"/>
    <w:rsid w:val="56D60DBF"/>
    <w:rsid w:val="56DA1099"/>
    <w:rsid w:val="56DB5A1A"/>
    <w:rsid w:val="56E346FE"/>
    <w:rsid w:val="56E5219C"/>
    <w:rsid w:val="56EB6B3D"/>
    <w:rsid w:val="56EC3E4B"/>
    <w:rsid w:val="56FB4413"/>
    <w:rsid w:val="570E1A14"/>
    <w:rsid w:val="57136D71"/>
    <w:rsid w:val="5715478A"/>
    <w:rsid w:val="571E2D8E"/>
    <w:rsid w:val="57226B61"/>
    <w:rsid w:val="572C738F"/>
    <w:rsid w:val="57302E38"/>
    <w:rsid w:val="57393B9E"/>
    <w:rsid w:val="57606188"/>
    <w:rsid w:val="5771524E"/>
    <w:rsid w:val="578D606E"/>
    <w:rsid w:val="57913A0E"/>
    <w:rsid w:val="579B7F2B"/>
    <w:rsid w:val="57A11FEF"/>
    <w:rsid w:val="57C0410A"/>
    <w:rsid w:val="57C06F02"/>
    <w:rsid w:val="57C204E3"/>
    <w:rsid w:val="57C2265B"/>
    <w:rsid w:val="57D91B2F"/>
    <w:rsid w:val="57EC6C45"/>
    <w:rsid w:val="58063FED"/>
    <w:rsid w:val="5806451E"/>
    <w:rsid w:val="58163F78"/>
    <w:rsid w:val="58242B74"/>
    <w:rsid w:val="582601DD"/>
    <w:rsid w:val="583707F7"/>
    <w:rsid w:val="58411905"/>
    <w:rsid w:val="584640C0"/>
    <w:rsid w:val="58512597"/>
    <w:rsid w:val="585F7DC1"/>
    <w:rsid w:val="58697CE8"/>
    <w:rsid w:val="586E1EC6"/>
    <w:rsid w:val="588E4926"/>
    <w:rsid w:val="588E5A17"/>
    <w:rsid w:val="589D6FC3"/>
    <w:rsid w:val="58B66915"/>
    <w:rsid w:val="58BA0DFD"/>
    <w:rsid w:val="58C422D2"/>
    <w:rsid w:val="58C45B29"/>
    <w:rsid w:val="58C842EB"/>
    <w:rsid w:val="58CA7516"/>
    <w:rsid w:val="58CF32E2"/>
    <w:rsid w:val="58D95593"/>
    <w:rsid w:val="58DB3002"/>
    <w:rsid w:val="58DC5623"/>
    <w:rsid w:val="58E10A25"/>
    <w:rsid w:val="58EB4512"/>
    <w:rsid w:val="58F41BC5"/>
    <w:rsid w:val="59012978"/>
    <w:rsid w:val="59015F06"/>
    <w:rsid w:val="590641D5"/>
    <w:rsid w:val="591B00A8"/>
    <w:rsid w:val="592C2ADB"/>
    <w:rsid w:val="593125F2"/>
    <w:rsid w:val="593526D4"/>
    <w:rsid w:val="59441B1F"/>
    <w:rsid w:val="59550AB0"/>
    <w:rsid w:val="595B67C6"/>
    <w:rsid w:val="595B6902"/>
    <w:rsid w:val="5963040D"/>
    <w:rsid w:val="59705DA6"/>
    <w:rsid w:val="59821B01"/>
    <w:rsid w:val="598C45B9"/>
    <w:rsid w:val="599565A8"/>
    <w:rsid w:val="59977C99"/>
    <w:rsid w:val="59A753CE"/>
    <w:rsid w:val="59B6752A"/>
    <w:rsid w:val="59BC520E"/>
    <w:rsid w:val="59C8670A"/>
    <w:rsid w:val="59E27688"/>
    <w:rsid w:val="59EC69A7"/>
    <w:rsid w:val="59F244FA"/>
    <w:rsid w:val="5A0E4D9C"/>
    <w:rsid w:val="5A107795"/>
    <w:rsid w:val="5A30405B"/>
    <w:rsid w:val="5A327CF4"/>
    <w:rsid w:val="5A35774E"/>
    <w:rsid w:val="5A361F9F"/>
    <w:rsid w:val="5A3B7CDC"/>
    <w:rsid w:val="5A601BC7"/>
    <w:rsid w:val="5A753E71"/>
    <w:rsid w:val="5A8B758B"/>
    <w:rsid w:val="5A966195"/>
    <w:rsid w:val="5A9B1795"/>
    <w:rsid w:val="5A9E5ED7"/>
    <w:rsid w:val="5AA01D88"/>
    <w:rsid w:val="5AAC6D11"/>
    <w:rsid w:val="5ABC6AD4"/>
    <w:rsid w:val="5AC16153"/>
    <w:rsid w:val="5AC74C80"/>
    <w:rsid w:val="5AD36A15"/>
    <w:rsid w:val="5AFB2365"/>
    <w:rsid w:val="5B0D7EE5"/>
    <w:rsid w:val="5B1023EA"/>
    <w:rsid w:val="5B264163"/>
    <w:rsid w:val="5B345AC6"/>
    <w:rsid w:val="5B444459"/>
    <w:rsid w:val="5B48167C"/>
    <w:rsid w:val="5B6B206C"/>
    <w:rsid w:val="5B8F2D15"/>
    <w:rsid w:val="5B946C8B"/>
    <w:rsid w:val="5B9E71B7"/>
    <w:rsid w:val="5B9F5F5C"/>
    <w:rsid w:val="5BA037D2"/>
    <w:rsid w:val="5BA16DCA"/>
    <w:rsid w:val="5BA2253B"/>
    <w:rsid w:val="5BA95BB6"/>
    <w:rsid w:val="5BAA6D62"/>
    <w:rsid w:val="5BAB0633"/>
    <w:rsid w:val="5BC00670"/>
    <w:rsid w:val="5BC8457B"/>
    <w:rsid w:val="5BD31E5C"/>
    <w:rsid w:val="5BD76391"/>
    <w:rsid w:val="5BDC6B2D"/>
    <w:rsid w:val="5BE05B5A"/>
    <w:rsid w:val="5BE24C27"/>
    <w:rsid w:val="5C0603D4"/>
    <w:rsid w:val="5C156992"/>
    <w:rsid w:val="5C237165"/>
    <w:rsid w:val="5C2A025C"/>
    <w:rsid w:val="5C307A52"/>
    <w:rsid w:val="5C396EFB"/>
    <w:rsid w:val="5C4274DE"/>
    <w:rsid w:val="5C5F3256"/>
    <w:rsid w:val="5C6325F7"/>
    <w:rsid w:val="5C742D96"/>
    <w:rsid w:val="5C800A78"/>
    <w:rsid w:val="5C807D66"/>
    <w:rsid w:val="5C94524A"/>
    <w:rsid w:val="5C952120"/>
    <w:rsid w:val="5CA209DA"/>
    <w:rsid w:val="5CA4097D"/>
    <w:rsid w:val="5CB91CDE"/>
    <w:rsid w:val="5CBD45F4"/>
    <w:rsid w:val="5CC74D62"/>
    <w:rsid w:val="5CD54591"/>
    <w:rsid w:val="5CDD0ECF"/>
    <w:rsid w:val="5CE01FFD"/>
    <w:rsid w:val="5CFA6E70"/>
    <w:rsid w:val="5D07253B"/>
    <w:rsid w:val="5D0C6567"/>
    <w:rsid w:val="5D1E0832"/>
    <w:rsid w:val="5D3507F7"/>
    <w:rsid w:val="5D362267"/>
    <w:rsid w:val="5D41154D"/>
    <w:rsid w:val="5D501399"/>
    <w:rsid w:val="5D75250C"/>
    <w:rsid w:val="5D75301C"/>
    <w:rsid w:val="5D786C76"/>
    <w:rsid w:val="5D7B254C"/>
    <w:rsid w:val="5D850476"/>
    <w:rsid w:val="5D862B1C"/>
    <w:rsid w:val="5D886DFA"/>
    <w:rsid w:val="5D8A63D6"/>
    <w:rsid w:val="5D924CD1"/>
    <w:rsid w:val="5D932236"/>
    <w:rsid w:val="5DA34856"/>
    <w:rsid w:val="5DA70FFF"/>
    <w:rsid w:val="5DCB7547"/>
    <w:rsid w:val="5DD15A19"/>
    <w:rsid w:val="5DD844E4"/>
    <w:rsid w:val="5DDB21D8"/>
    <w:rsid w:val="5DF53E44"/>
    <w:rsid w:val="5DF9756B"/>
    <w:rsid w:val="5DFB3A36"/>
    <w:rsid w:val="5DFC6BFA"/>
    <w:rsid w:val="5E180DD1"/>
    <w:rsid w:val="5E1F759E"/>
    <w:rsid w:val="5E2102B2"/>
    <w:rsid w:val="5E212992"/>
    <w:rsid w:val="5E2D37CD"/>
    <w:rsid w:val="5E2D39F0"/>
    <w:rsid w:val="5E40181F"/>
    <w:rsid w:val="5E44359A"/>
    <w:rsid w:val="5E454515"/>
    <w:rsid w:val="5E507DF9"/>
    <w:rsid w:val="5E6869FA"/>
    <w:rsid w:val="5E714E51"/>
    <w:rsid w:val="5E771E40"/>
    <w:rsid w:val="5E8026A8"/>
    <w:rsid w:val="5E85334F"/>
    <w:rsid w:val="5E933495"/>
    <w:rsid w:val="5E9700A1"/>
    <w:rsid w:val="5E9B72B5"/>
    <w:rsid w:val="5EB251C2"/>
    <w:rsid w:val="5EB42141"/>
    <w:rsid w:val="5ECA3074"/>
    <w:rsid w:val="5ED40217"/>
    <w:rsid w:val="5ED731DA"/>
    <w:rsid w:val="5EDD4E3B"/>
    <w:rsid w:val="5EE30E1F"/>
    <w:rsid w:val="5F01525F"/>
    <w:rsid w:val="5F0C1F63"/>
    <w:rsid w:val="5F1D2B54"/>
    <w:rsid w:val="5F212DFE"/>
    <w:rsid w:val="5F215408"/>
    <w:rsid w:val="5F2743E4"/>
    <w:rsid w:val="5F2C149F"/>
    <w:rsid w:val="5F325666"/>
    <w:rsid w:val="5F3B5134"/>
    <w:rsid w:val="5F4D1E55"/>
    <w:rsid w:val="5F5503AB"/>
    <w:rsid w:val="5F6020EE"/>
    <w:rsid w:val="5F603F12"/>
    <w:rsid w:val="5F64219D"/>
    <w:rsid w:val="5F7D0CC6"/>
    <w:rsid w:val="5F8B0AFF"/>
    <w:rsid w:val="5F8D30E6"/>
    <w:rsid w:val="5F9D121D"/>
    <w:rsid w:val="5FB24299"/>
    <w:rsid w:val="5FB5677A"/>
    <w:rsid w:val="5FD32ACD"/>
    <w:rsid w:val="5FD75791"/>
    <w:rsid w:val="5FDD6E90"/>
    <w:rsid w:val="5FE41145"/>
    <w:rsid w:val="5FE73CF3"/>
    <w:rsid w:val="5FEF375D"/>
    <w:rsid w:val="5FF50CE9"/>
    <w:rsid w:val="5FF557B4"/>
    <w:rsid w:val="5FFA6F56"/>
    <w:rsid w:val="5FFF4B28"/>
    <w:rsid w:val="600243D2"/>
    <w:rsid w:val="600A5184"/>
    <w:rsid w:val="60117CEE"/>
    <w:rsid w:val="601D15FE"/>
    <w:rsid w:val="601D3A4F"/>
    <w:rsid w:val="601F02D7"/>
    <w:rsid w:val="60273222"/>
    <w:rsid w:val="603A068C"/>
    <w:rsid w:val="603B24C1"/>
    <w:rsid w:val="6042713B"/>
    <w:rsid w:val="604F7C4B"/>
    <w:rsid w:val="60506A31"/>
    <w:rsid w:val="60613721"/>
    <w:rsid w:val="606162C3"/>
    <w:rsid w:val="60733AA5"/>
    <w:rsid w:val="60741966"/>
    <w:rsid w:val="6087443B"/>
    <w:rsid w:val="608C11C5"/>
    <w:rsid w:val="608F4000"/>
    <w:rsid w:val="609C69E9"/>
    <w:rsid w:val="609E578F"/>
    <w:rsid w:val="60A27110"/>
    <w:rsid w:val="60A47FB3"/>
    <w:rsid w:val="60AF0FEE"/>
    <w:rsid w:val="60B74209"/>
    <w:rsid w:val="60C141C4"/>
    <w:rsid w:val="60C22283"/>
    <w:rsid w:val="60C7632B"/>
    <w:rsid w:val="60C7714A"/>
    <w:rsid w:val="60CD29A0"/>
    <w:rsid w:val="60D508A8"/>
    <w:rsid w:val="60D8742D"/>
    <w:rsid w:val="60FD4907"/>
    <w:rsid w:val="61017F7E"/>
    <w:rsid w:val="61024FC4"/>
    <w:rsid w:val="611A5723"/>
    <w:rsid w:val="6123109B"/>
    <w:rsid w:val="61237A08"/>
    <w:rsid w:val="612A498D"/>
    <w:rsid w:val="612D4634"/>
    <w:rsid w:val="613365F7"/>
    <w:rsid w:val="613B5B7F"/>
    <w:rsid w:val="616179C8"/>
    <w:rsid w:val="616F66C0"/>
    <w:rsid w:val="61764655"/>
    <w:rsid w:val="61783DC7"/>
    <w:rsid w:val="618957F6"/>
    <w:rsid w:val="618B6CE8"/>
    <w:rsid w:val="61A75E0A"/>
    <w:rsid w:val="61B17436"/>
    <w:rsid w:val="61C105EA"/>
    <w:rsid w:val="61CC2AEB"/>
    <w:rsid w:val="61D04610"/>
    <w:rsid w:val="61E259C4"/>
    <w:rsid w:val="61E559A9"/>
    <w:rsid w:val="61F317D7"/>
    <w:rsid w:val="61F64E63"/>
    <w:rsid w:val="61FA60D1"/>
    <w:rsid w:val="62057297"/>
    <w:rsid w:val="620F7328"/>
    <w:rsid w:val="621B0D44"/>
    <w:rsid w:val="62266D2C"/>
    <w:rsid w:val="62295357"/>
    <w:rsid w:val="62390379"/>
    <w:rsid w:val="6241464D"/>
    <w:rsid w:val="626A748E"/>
    <w:rsid w:val="626E2A36"/>
    <w:rsid w:val="62730880"/>
    <w:rsid w:val="62755A69"/>
    <w:rsid w:val="627D08BF"/>
    <w:rsid w:val="62953CC0"/>
    <w:rsid w:val="629C2F36"/>
    <w:rsid w:val="62AD38E7"/>
    <w:rsid w:val="62AF31F6"/>
    <w:rsid w:val="62D15EC2"/>
    <w:rsid w:val="62D265A4"/>
    <w:rsid w:val="62D71D1F"/>
    <w:rsid w:val="62DC1660"/>
    <w:rsid w:val="62DD395B"/>
    <w:rsid w:val="62E925EF"/>
    <w:rsid w:val="62F408CA"/>
    <w:rsid w:val="62FA702C"/>
    <w:rsid w:val="63324713"/>
    <w:rsid w:val="635028B4"/>
    <w:rsid w:val="635E2E43"/>
    <w:rsid w:val="6387418F"/>
    <w:rsid w:val="638A108C"/>
    <w:rsid w:val="63946BAE"/>
    <w:rsid w:val="639518E0"/>
    <w:rsid w:val="63976F77"/>
    <w:rsid w:val="63AF2C0A"/>
    <w:rsid w:val="63C3038A"/>
    <w:rsid w:val="63D17E28"/>
    <w:rsid w:val="63E4261A"/>
    <w:rsid w:val="63E95070"/>
    <w:rsid w:val="63F470D5"/>
    <w:rsid w:val="63F81E09"/>
    <w:rsid w:val="63F97168"/>
    <w:rsid w:val="64193D3C"/>
    <w:rsid w:val="641A262B"/>
    <w:rsid w:val="6422508D"/>
    <w:rsid w:val="64243DC7"/>
    <w:rsid w:val="64305AE0"/>
    <w:rsid w:val="64345D24"/>
    <w:rsid w:val="643C65E9"/>
    <w:rsid w:val="643F39A1"/>
    <w:rsid w:val="644F04EE"/>
    <w:rsid w:val="645264AF"/>
    <w:rsid w:val="64651E8A"/>
    <w:rsid w:val="646B0393"/>
    <w:rsid w:val="646E2E27"/>
    <w:rsid w:val="64751E75"/>
    <w:rsid w:val="648E213F"/>
    <w:rsid w:val="64A81BA0"/>
    <w:rsid w:val="64A83A3B"/>
    <w:rsid w:val="64AB69AD"/>
    <w:rsid w:val="64BB27A9"/>
    <w:rsid w:val="64BB4179"/>
    <w:rsid w:val="64D32B00"/>
    <w:rsid w:val="64D43518"/>
    <w:rsid w:val="64D70814"/>
    <w:rsid w:val="64DD06BF"/>
    <w:rsid w:val="64EF72B9"/>
    <w:rsid w:val="64F67A63"/>
    <w:rsid w:val="64F75E29"/>
    <w:rsid w:val="64F84AA7"/>
    <w:rsid w:val="64FD0F23"/>
    <w:rsid w:val="650A0789"/>
    <w:rsid w:val="650B14E1"/>
    <w:rsid w:val="65275B6E"/>
    <w:rsid w:val="6527753E"/>
    <w:rsid w:val="652B40AD"/>
    <w:rsid w:val="653520F3"/>
    <w:rsid w:val="65393CE8"/>
    <w:rsid w:val="654E2F6B"/>
    <w:rsid w:val="65590995"/>
    <w:rsid w:val="65651D4D"/>
    <w:rsid w:val="65707663"/>
    <w:rsid w:val="65720BD4"/>
    <w:rsid w:val="6576397C"/>
    <w:rsid w:val="657A7D5F"/>
    <w:rsid w:val="65814B8B"/>
    <w:rsid w:val="658229EF"/>
    <w:rsid w:val="65831D59"/>
    <w:rsid w:val="65896902"/>
    <w:rsid w:val="658F0FE9"/>
    <w:rsid w:val="65A423D4"/>
    <w:rsid w:val="65A4763F"/>
    <w:rsid w:val="65A63752"/>
    <w:rsid w:val="65A71BAF"/>
    <w:rsid w:val="65B21AB6"/>
    <w:rsid w:val="65C16038"/>
    <w:rsid w:val="65C61669"/>
    <w:rsid w:val="65D43636"/>
    <w:rsid w:val="65E43A79"/>
    <w:rsid w:val="65E63A5C"/>
    <w:rsid w:val="65EA0EB5"/>
    <w:rsid w:val="65EC47A2"/>
    <w:rsid w:val="65F31D30"/>
    <w:rsid w:val="65F83642"/>
    <w:rsid w:val="65FD0BAA"/>
    <w:rsid w:val="660035EA"/>
    <w:rsid w:val="661464A0"/>
    <w:rsid w:val="662151C1"/>
    <w:rsid w:val="66281F5A"/>
    <w:rsid w:val="662E1C13"/>
    <w:rsid w:val="664B7436"/>
    <w:rsid w:val="665206AD"/>
    <w:rsid w:val="66640F4E"/>
    <w:rsid w:val="66665EFB"/>
    <w:rsid w:val="666F6793"/>
    <w:rsid w:val="667E67BA"/>
    <w:rsid w:val="668F0A49"/>
    <w:rsid w:val="66953311"/>
    <w:rsid w:val="66A26B51"/>
    <w:rsid w:val="66A31236"/>
    <w:rsid w:val="66AE1CB3"/>
    <w:rsid w:val="66B51E6C"/>
    <w:rsid w:val="66C145F2"/>
    <w:rsid w:val="66E54C1C"/>
    <w:rsid w:val="670477AA"/>
    <w:rsid w:val="670C5964"/>
    <w:rsid w:val="67173AC7"/>
    <w:rsid w:val="67252E16"/>
    <w:rsid w:val="67255863"/>
    <w:rsid w:val="67286713"/>
    <w:rsid w:val="672C2A10"/>
    <w:rsid w:val="673D0DAE"/>
    <w:rsid w:val="67403048"/>
    <w:rsid w:val="67494E28"/>
    <w:rsid w:val="67532B52"/>
    <w:rsid w:val="67542074"/>
    <w:rsid w:val="67616870"/>
    <w:rsid w:val="677E7404"/>
    <w:rsid w:val="6788693D"/>
    <w:rsid w:val="678F6161"/>
    <w:rsid w:val="67926195"/>
    <w:rsid w:val="67947E2A"/>
    <w:rsid w:val="679750BE"/>
    <w:rsid w:val="679C29CA"/>
    <w:rsid w:val="67AF757E"/>
    <w:rsid w:val="67B8743B"/>
    <w:rsid w:val="67B9416C"/>
    <w:rsid w:val="67BB24A2"/>
    <w:rsid w:val="67D87E12"/>
    <w:rsid w:val="67EE44ED"/>
    <w:rsid w:val="67F37FE0"/>
    <w:rsid w:val="68016A61"/>
    <w:rsid w:val="68192738"/>
    <w:rsid w:val="682A7A65"/>
    <w:rsid w:val="6843639C"/>
    <w:rsid w:val="68453629"/>
    <w:rsid w:val="685359C3"/>
    <w:rsid w:val="685E25E3"/>
    <w:rsid w:val="687461B7"/>
    <w:rsid w:val="68995970"/>
    <w:rsid w:val="689D50BC"/>
    <w:rsid w:val="68AC794A"/>
    <w:rsid w:val="68AE261B"/>
    <w:rsid w:val="68B66335"/>
    <w:rsid w:val="68BA571C"/>
    <w:rsid w:val="68D701AD"/>
    <w:rsid w:val="68E7600A"/>
    <w:rsid w:val="68F52DBA"/>
    <w:rsid w:val="68F708C6"/>
    <w:rsid w:val="68FE3677"/>
    <w:rsid w:val="690174BF"/>
    <w:rsid w:val="690516AF"/>
    <w:rsid w:val="69070DC0"/>
    <w:rsid w:val="69113229"/>
    <w:rsid w:val="69177F67"/>
    <w:rsid w:val="691B4B20"/>
    <w:rsid w:val="69247735"/>
    <w:rsid w:val="6925124E"/>
    <w:rsid w:val="6933746C"/>
    <w:rsid w:val="69377FA9"/>
    <w:rsid w:val="69417C29"/>
    <w:rsid w:val="694E4677"/>
    <w:rsid w:val="69557043"/>
    <w:rsid w:val="69793491"/>
    <w:rsid w:val="697F0591"/>
    <w:rsid w:val="69896AB5"/>
    <w:rsid w:val="69984947"/>
    <w:rsid w:val="69A57788"/>
    <w:rsid w:val="69AE2C8F"/>
    <w:rsid w:val="69B45C94"/>
    <w:rsid w:val="69BB24FF"/>
    <w:rsid w:val="69F043EA"/>
    <w:rsid w:val="69F37C5C"/>
    <w:rsid w:val="6A061957"/>
    <w:rsid w:val="6A084D32"/>
    <w:rsid w:val="6A130F52"/>
    <w:rsid w:val="6A194854"/>
    <w:rsid w:val="6A3D2C03"/>
    <w:rsid w:val="6A4406B9"/>
    <w:rsid w:val="6A4739FB"/>
    <w:rsid w:val="6A4C6CFB"/>
    <w:rsid w:val="6A534983"/>
    <w:rsid w:val="6A636AB5"/>
    <w:rsid w:val="6A72536A"/>
    <w:rsid w:val="6A935660"/>
    <w:rsid w:val="6A9D3F8A"/>
    <w:rsid w:val="6AAA79B9"/>
    <w:rsid w:val="6AB35083"/>
    <w:rsid w:val="6ABA698A"/>
    <w:rsid w:val="6ABE4834"/>
    <w:rsid w:val="6AD3535C"/>
    <w:rsid w:val="6AF0222A"/>
    <w:rsid w:val="6AF22D50"/>
    <w:rsid w:val="6AF45CB8"/>
    <w:rsid w:val="6B0202D1"/>
    <w:rsid w:val="6B023191"/>
    <w:rsid w:val="6B127C77"/>
    <w:rsid w:val="6B17340B"/>
    <w:rsid w:val="6B200DAB"/>
    <w:rsid w:val="6B207C96"/>
    <w:rsid w:val="6B231C46"/>
    <w:rsid w:val="6B291E59"/>
    <w:rsid w:val="6B385DD6"/>
    <w:rsid w:val="6B3C2406"/>
    <w:rsid w:val="6B4428ED"/>
    <w:rsid w:val="6B4B6C92"/>
    <w:rsid w:val="6B542AE5"/>
    <w:rsid w:val="6B5617DF"/>
    <w:rsid w:val="6B6B5E12"/>
    <w:rsid w:val="6B712162"/>
    <w:rsid w:val="6B722C3E"/>
    <w:rsid w:val="6B7A6753"/>
    <w:rsid w:val="6B805011"/>
    <w:rsid w:val="6B9C07EB"/>
    <w:rsid w:val="6BA92CCE"/>
    <w:rsid w:val="6BB00BC6"/>
    <w:rsid w:val="6BCD5FF0"/>
    <w:rsid w:val="6BD65168"/>
    <w:rsid w:val="6BDA01C0"/>
    <w:rsid w:val="6BDC69BE"/>
    <w:rsid w:val="6BDD3E7B"/>
    <w:rsid w:val="6BE440D0"/>
    <w:rsid w:val="6BEE3B89"/>
    <w:rsid w:val="6BFB18F8"/>
    <w:rsid w:val="6BFB5DAB"/>
    <w:rsid w:val="6C021ADD"/>
    <w:rsid w:val="6C0B631D"/>
    <w:rsid w:val="6C1F6234"/>
    <w:rsid w:val="6C2055ED"/>
    <w:rsid w:val="6C3E3B88"/>
    <w:rsid w:val="6C4B1DCA"/>
    <w:rsid w:val="6C764856"/>
    <w:rsid w:val="6C903E29"/>
    <w:rsid w:val="6CAE1CE3"/>
    <w:rsid w:val="6CCC6B20"/>
    <w:rsid w:val="6CD119BA"/>
    <w:rsid w:val="6CD73E43"/>
    <w:rsid w:val="6CE324B8"/>
    <w:rsid w:val="6CED18A7"/>
    <w:rsid w:val="6CF00330"/>
    <w:rsid w:val="6CF71CAA"/>
    <w:rsid w:val="6CFA0D44"/>
    <w:rsid w:val="6D02267F"/>
    <w:rsid w:val="6D032169"/>
    <w:rsid w:val="6D106BB3"/>
    <w:rsid w:val="6D1223B0"/>
    <w:rsid w:val="6D1C27E6"/>
    <w:rsid w:val="6D2914CB"/>
    <w:rsid w:val="6D362F3C"/>
    <w:rsid w:val="6D396587"/>
    <w:rsid w:val="6D473C43"/>
    <w:rsid w:val="6D4F0272"/>
    <w:rsid w:val="6D535020"/>
    <w:rsid w:val="6D57098A"/>
    <w:rsid w:val="6D612D2B"/>
    <w:rsid w:val="6D6E3715"/>
    <w:rsid w:val="6D9C1FBE"/>
    <w:rsid w:val="6DA02071"/>
    <w:rsid w:val="6DBC5A47"/>
    <w:rsid w:val="6DCD0E67"/>
    <w:rsid w:val="6DD53A7F"/>
    <w:rsid w:val="6DD96CD4"/>
    <w:rsid w:val="6DDC2DBD"/>
    <w:rsid w:val="6DE2640E"/>
    <w:rsid w:val="6DEF6179"/>
    <w:rsid w:val="6DF2592E"/>
    <w:rsid w:val="6E186ED6"/>
    <w:rsid w:val="6E1C09AE"/>
    <w:rsid w:val="6E41381D"/>
    <w:rsid w:val="6E416BB6"/>
    <w:rsid w:val="6E472599"/>
    <w:rsid w:val="6E4C6CD1"/>
    <w:rsid w:val="6E545AAA"/>
    <w:rsid w:val="6E6B4867"/>
    <w:rsid w:val="6E7650FF"/>
    <w:rsid w:val="6E7E64BB"/>
    <w:rsid w:val="6E8C3642"/>
    <w:rsid w:val="6E8E369E"/>
    <w:rsid w:val="6E9360E5"/>
    <w:rsid w:val="6E952D4E"/>
    <w:rsid w:val="6E9F371C"/>
    <w:rsid w:val="6EA10542"/>
    <w:rsid w:val="6EAA082E"/>
    <w:rsid w:val="6EC000BE"/>
    <w:rsid w:val="6EC37299"/>
    <w:rsid w:val="6ECC42FB"/>
    <w:rsid w:val="6EE7466F"/>
    <w:rsid w:val="6F0F0EF0"/>
    <w:rsid w:val="6F17164E"/>
    <w:rsid w:val="6F245128"/>
    <w:rsid w:val="6F3C4813"/>
    <w:rsid w:val="6F4173E9"/>
    <w:rsid w:val="6F4E6053"/>
    <w:rsid w:val="6F52134B"/>
    <w:rsid w:val="6F57306A"/>
    <w:rsid w:val="6F5C583A"/>
    <w:rsid w:val="6F707E0A"/>
    <w:rsid w:val="6F8022C5"/>
    <w:rsid w:val="6F854F37"/>
    <w:rsid w:val="6F8F1765"/>
    <w:rsid w:val="6F8F505E"/>
    <w:rsid w:val="6FA36D60"/>
    <w:rsid w:val="6FAB27C6"/>
    <w:rsid w:val="6FB568F9"/>
    <w:rsid w:val="6FBA45D9"/>
    <w:rsid w:val="6FBE4AEC"/>
    <w:rsid w:val="6FD20EAD"/>
    <w:rsid w:val="6FF03A09"/>
    <w:rsid w:val="6FF44185"/>
    <w:rsid w:val="6FFC2B5E"/>
    <w:rsid w:val="700049F0"/>
    <w:rsid w:val="70094EC0"/>
    <w:rsid w:val="7011411D"/>
    <w:rsid w:val="70165F0B"/>
    <w:rsid w:val="702C56DD"/>
    <w:rsid w:val="702E5197"/>
    <w:rsid w:val="70417352"/>
    <w:rsid w:val="705A7529"/>
    <w:rsid w:val="706057AF"/>
    <w:rsid w:val="706B1C8E"/>
    <w:rsid w:val="706C2B6C"/>
    <w:rsid w:val="706E1DB6"/>
    <w:rsid w:val="70766734"/>
    <w:rsid w:val="70804158"/>
    <w:rsid w:val="7091724B"/>
    <w:rsid w:val="7095660A"/>
    <w:rsid w:val="7096792E"/>
    <w:rsid w:val="70A5273C"/>
    <w:rsid w:val="70B91DFA"/>
    <w:rsid w:val="70BC06FA"/>
    <w:rsid w:val="70BC7A57"/>
    <w:rsid w:val="70C27384"/>
    <w:rsid w:val="70CC19B0"/>
    <w:rsid w:val="70D116E3"/>
    <w:rsid w:val="70E330C9"/>
    <w:rsid w:val="70ED3038"/>
    <w:rsid w:val="710A4EC5"/>
    <w:rsid w:val="710F3433"/>
    <w:rsid w:val="7110001A"/>
    <w:rsid w:val="712C08C4"/>
    <w:rsid w:val="713F47B1"/>
    <w:rsid w:val="71446CFD"/>
    <w:rsid w:val="715B4796"/>
    <w:rsid w:val="715F114A"/>
    <w:rsid w:val="715F68D3"/>
    <w:rsid w:val="716E7C91"/>
    <w:rsid w:val="71763A3C"/>
    <w:rsid w:val="717E493F"/>
    <w:rsid w:val="718C10FF"/>
    <w:rsid w:val="719A341E"/>
    <w:rsid w:val="719D0558"/>
    <w:rsid w:val="71A67D75"/>
    <w:rsid w:val="71B870BC"/>
    <w:rsid w:val="71C026B1"/>
    <w:rsid w:val="71C474EC"/>
    <w:rsid w:val="71E05A39"/>
    <w:rsid w:val="71E07256"/>
    <w:rsid w:val="71E107D2"/>
    <w:rsid w:val="71F70DD7"/>
    <w:rsid w:val="71F97CB6"/>
    <w:rsid w:val="71FD1136"/>
    <w:rsid w:val="721D400E"/>
    <w:rsid w:val="72210097"/>
    <w:rsid w:val="7221165D"/>
    <w:rsid w:val="72294F24"/>
    <w:rsid w:val="722E1BE8"/>
    <w:rsid w:val="723E7C2D"/>
    <w:rsid w:val="72452EAD"/>
    <w:rsid w:val="72481956"/>
    <w:rsid w:val="724952D0"/>
    <w:rsid w:val="727A2C87"/>
    <w:rsid w:val="727F3E61"/>
    <w:rsid w:val="72934CA4"/>
    <w:rsid w:val="72B9606D"/>
    <w:rsid w:val="72BA58F3"/>
    <w:rsid w:val="72BE27CD"/>
    <w:rsid w:val="72CC5884"/>
    <w:rsid w:val="72E90CEE"/>
    <w:rsid w:val="72F10565"/>
    <w:rsid w:val="72F665E2"/>
    <w:rsid w:val="73105CC5"/>
    <w:rsid w:val="731F66D7"/>
    <w:rsid w:val="7328163A"/>
    <w:rsid w:val="733B0C58"/>
    <w:rsid w:val="73411530"/>
    <w:rsid w:val="734F4B66"/>
    <w:rsid w:val="73512202"/>
    <w:rsid w:val="736319DE"/>
    <w:rsid w:val="736D6ABF"/>
    <w:rsid w:val="73843796"/>
    <w:rsid w:val="739727A2"/>
    <w:rsid w:val="73B32BA4"/>
    <w:rsid w:val="73CB3134"/>
    <w:rsid w:val="73D600B3"/>
    <w:rsid w:val="73D92E89"/>
    <w:rsid w:val="73F21C72"/>
    <w:rsid w:val="740960A1"/>
    <w:rsid w:val="74166CB3"/>
    <w:rsid w:val="74234848"/>
    <w:rsid w:val="742359E0"/>
    <w:rsid w:val="742844BB"/>
    <w:rsid w:val="74293D0D"/>
    <w:rsid w:val="74307FC1"/>
    <w:rsid w:val="74350D3E"/>
    <w:rsid w:val="74363D04"/>
    <w:rsid w:val="744949EC"/>
    <w:rsid w:val="74884F93"/>
    <w:rsid w:val="748911F5"/>
    <w:rsid w:val="748E0067"/>
    <w:rsid w:val="74A334D2"/>
    <w:rsid w:val="74AF7A31"/>
    <w:rsid w:val="74C338A5"/>
    <w:rsid w:val="74C52977"/>
    <w:rsid w:val="74C90CF1"/>
    <w:rsid w:val="74C93E88"/>
    <w:rsid w:val="74CF0681"/>
    <w:rsid w:val="74D8326F"/>
    <w:rsid w:val="74DB2A24"/>
    <w:rsid w:val="74DE28D5"/>
    <w:rsid w:val="74F522E5"/>
    <w:rsid w:val="75074F39"/>
    <w:rsid w:val="750829EB"/>
    <w:rsid w:val="750E3875"/>
    <w:rsid w:val="751C0685"/>
    <w:rsid w:val="751F17E9"/>
    <w:rsid w:val="7525311D"/>
    <w:rsid w:val="754F796E"/>
    <w:rsid w:val="755917A9"/>
    <w:rsid w:val="75626D9E"/>
    <w:rsid w:val="75675AF3"/>
    <w:rsid w:val="757456EA"/>
    <w:rsid w:val="75872F11"/>
    <w:rsid w:val="759A21F0"/>
    <w:rsid w:val="759B59AE"/>
    <w:rsid w:val="759F5722"/>
    <w:rsid w:val="75A22030"/>
    <w:rsid w:val="75A97F7B"/>
    <w:rsid w:val="75D939C9"/>
    <w:rsid w:val="75DA27A8"/>
    <w:rsid w:val="75DE3B79"/>
    <w:rsid w:val="75EE3EAA"/>
    <w:rsid w:val="75FD0B0B"/>
    <w:rsid w:val="75FE5B52"/>
    <w:rsid w:val="760025B9"/>
    <w:rsid w:val="760951B2"/>
    <w:rsid w:val="762E3F2A"/>
    <w:rsid w:val="76357FB2"/>
    <w:rsid w:val="76386CD8"/>
    <w:rsid w:val="763B7AC5"/>
    <w:rsid w:val="7648493B"/>
    <w:rsid w:val="764C3113"/>
    <w:rsid w:val="765241F7"/>
    <w:rsid w:val="767227F4"/>
    <w:rsid w:val="76782E32"/>
    <w:rsid w:val="76785CE4"/>
    <w:rsid w:val="76876642"/>
    <w:rsid w:val="768850FD"/>
    <w:rsid w:val="768C5DDB"/>
    <w:rsid w:val="769B4C41"/>
    <w:rsid w:val="76AA46E7"/>
    <w:rsid w:val="76B574D2"/>
    <w:rsid w:val="76BB28E2"/>
    <w:rsid w:val="76BF480A"/>
    <w:rsid w:val="76C37EA1"/>
    <w:rsid w:val="76EC0A65"/>
    <w:rsid w:val="770A14B6"/>
    <w:rsid w:val="771326FD"/>
    <w:rsid w:val="77133BBE"/>
    <w:rsid w:val="77160FE3"/>
    <w:rsid w:val="77165D21"/>
    <w:rsid w:val="772C09DC"/>
    <w:rsid w:val="77326049"/>
    <w:rsid w:val="77417AD4"/>
    <w:rsid w:val="77430C87"/>
    <w:rsid w:val="77451403"/>
    <w:rsid w:val="774C6D34"/>
    <w:rsid w:val="77525008"/>
    <w:rsid w:val="77584052"/>
    <w:rsid w:val="77606E1F"/>
    <w:rsid w:val="77620FAB"/>
    <w:rsid w:val="77643513"/>
    <w:rsid w:val="776875C8"/>
    <w:rsid w:val="776F62E6"/>
    <w:rsid w:val="77715C74"/>
    <w:rsid w:val="777867BB"/>
    <w:rsid w:val="777B3EC5"/>
    <w:rsid w:val="778937F0"/>
    <w:rsid w:val="778E1BB3"/>
    <w:rsid w:val="77A1442F"/>
    <w:rsid w:val="77AB50B9"/>
    <w:rsid w:val="77AC25AB"/>
    <w:rsid w:val="77AC4597"/>
    <w:rsid w:val="77BA1E8F"/>
    <w:rsid w:val="77C20FE9"/>
    <w:rsid w:val="77E0715F"/>
    <w:rsid w:val="77E55C7E"/>
    <w:rsid w:val="77F50BFC"/>
    <w:rsid w:val="77F950A3"/>
    <w:rsid w:val="7801797A"/>
    <w:rsid w:val="78020F11"/>
    <w:rsid w:val="780310E4"/>
    <w:rsid w:val="78236951"/>
    <w:rsid w:val="78307603"/>
    <w:rsid w:val="78310117"/>
    <w:rsid w:val="784C0757"/>
    <w:rsid w:val="7866486F"/>
    <w:rsid w:val="786B2F5C"/>
    <w:rsid w:val="78784438"/>
    <w:rsid w:val="78A1365B"/>
    <w:rsid w:val="78A35FE7"/>
    <w:rsid w:val="78AE6697"/>
    <w:rsid w:val="78B27667"/>
    <w:rsid w:val="78C07CD8"/>
    <w:rsid w:val="78C6612D"/>
    <w:rsid w:val="78CB407A"/>
    <w:rsid w:val="78E04D51"/>
    <w:rsid w:val="791230A8"/>
    <w:rsid w:val="791F5745"/>
    <w:rsid w:val="792A7247"/>
    <w:rsid w:val="792D44BB"/>
    <w:rsid w:val="793A67F5"/>
    <w:rsid w:val="793D681A"/>
    <w:rsid w:val="795E7226"/>
    <w:rsid w:val="796867B9"/>
    <w:rsid w:val="796B113B"/>
    <w:rsid w:val="79774971"/>
    <w:rsid w:val="797B266E"/>
    <w:rsid w:val="798256BB"/>
    <w:rsid w:val="799219EA"/>
    <w:rsid w:val="7996605A"/>
    <w:rsid w:val="799A3A11"/>
    <w:rsid w:val="799F4D58"/>
    <w:rsid w:val="79AA5B75"/>
    <w:rsid w:val="79B00B5B"/>
    <w:rsid w:val="79B06F77"/>
    <w:rsid w:val="79B25F3D"/>
    <w:rsid w:val="79B9721F"/>
    <w:rsid w:val="79BE20EA"/>
    <w:rsid w:val="79C5421E"/>
    <w:rsid w:val="79E02B32"/>
    <w:rsid w:val="79E725A1"/>
    <w:rsid w:val="79F438D5"/>
    <w:rsid w:val="79F931DB"/>
    <w:rsid w:val="7A114C6C"/>
    <w:rsid w:val="7A1A2CC5"/>
    <w:rsid w:val="7A263E14"/>
    <w:rsid w:val="7A2A7386"/>
    <w:rsid w:val="7A2C6F7C"/>
    <w:rsid w:val="7A2F2998"/>
    <w:rsid w:val="7A360748"/>
    <w:rsid w:val="7A383D81"/>
    <w:rsid w:val="7A5D2666"/>
    <w:rsid w:val="7A604B04"/>
    <w:rsid w:val="7A6505AA"/>
    <w:rsid w:val="7A6E4D78"/>
    <w:rsid w:val="7A716087"/>
    <w:rsid w:val="7A737B1D"/>
    <w:rsid w:val="7A765B06"/>
    <w:rsid w:val="7A7C145C"/>
    <w:rsid w:val="7A8601E4"/>
    <w:rsid w:val="7A8A743B"/>
    <w:rsid w:val="7A931218"/>
    <w:rsid w:val="7A9E3249"/>
    <w:rsid w:val="7A9E36D1"/>
    <w:rsid w:val="7A9F52F4"/>
    <w:rsid w:val="7AB53FED"/>
    <w:rsid w:val="7ABE79B4"/>
    <w:rsid w:val="7AC15CDC"/>
    <w:rsid w:val="7AC47410"/>
    <w:rsid w:val="7AC970BC"/>
    <w:rsid w:val="7ACA2D41"/>
    <w:rsid w:val="7AE17584"/>
    <w:rsid w:val="7AEE1391"/>
    <w:rsid w:val="7AFC1F51"/>
    <w:rsid w:val="7B0748B1"/>
    <w:rsid w:val="7B0C5184"/>
    <w:rsid w:val="7B115C06"/>
    <w:rsid w:val="7B163D15"/>
    <w:rsid w:val="7B227B30"/>
    <w:rsid w:val="7B231C8F"/>
    <w:rsid w:val="7B312626"/>
    <w:rsid w:val="7B331B3A"/>
    <w:rsid w:val="7B3E1E29"/>
    <w:rsid w:val="7B4C698A"/>
    <w:rsid w:val="7B5E3460"/>
    <w:rsid w:val="7B746773"/>
    <w:rsid w:val="7B890438"/>
    <w:rsid w:val="7B94010F"/>
    <w:rsid w:val="7B9A6CC9"/>
    <w:rsid w:val="7BA57A5C"/>
    <w:rsid w:val="7BB14B1B"/>
    <w:rsid w:val="7BB15B3A"/>
    <w:rsid w:val="7BB709B4"/>
    <w:rsid w:val="7BBE441A"/>
    <w:rsid w:val="7BC34D20"/>
    <w:rsid w:val="7BCB0F75"/>
    <w:rsid w:val="7BCB162C"/>
    <w:rsid w:val="7BE0070F"/>
    <w:rsid w:val="7BE3196E"/>
    <w:rsid w:val="7BE543BF"/>
    <w:rsid w:val="7BF66357"/>
    <w:rsid w:val="7BF86185"/>
    <w:rsid w:val="7C116D22"/>
    <w:rsid w:val="7C206AE4"/>
    <w:rsid w:val="7C2479E3"/>
    <w:rsid w:val="7C3E23A9"/>
    <w:rsid w:val="7C4B0DA7"/>
    <w:rsid w:val="7C52759F"/>
    <w:rsid w:val="7C604301"/>
    <w:rsid w:val="7C607972"/>
    <w:rsid w:val="7C62322F"/>
    <w:rsid w:val="7C624E52"/>
    <w:rsid w:val="7C6514E1"/>
    <w:rsid w:val="7C676505"/>
    <w:rsid w:val="7C68302D"/>
    <w:rsid w:val="7C7B5BBC"/>
    <w:rsid w:val="7C9778EA"/>
    <w:rsid w:val="7C9F2DAD"/>
    <w:rsid w:val="7CA42D0A"/>
    <w:rsid w:val="7CB13D04"/>
    <w:rsid w:val="7CB45B19"/>
    <w:rsid w:val="7CC0462B"/>
    <w:rsid w:val="7CD13A73"/>
    <w:rsid w:val="7CD23669"/>
    <w:rsid w:val="7CD560C2"/>
    <w:rsid w:val="7CDE5DD9"/>
    <w:rsid w:val="7CEA0C97"/>
    <w:rsid w:val="7CF4769B"/>
    <w:rsid w:val="7CF770C5"/>
    <w:rsid w:val="7D010F63"/>
    <w:rsid w:val="7D013B56"/>
    <w:rsid w:val="7D08219D"/>
    <w:rsid w:val="7D0B72F5"/>
    <w:rsid w:val="7D1136FD"/>
    <w:rsid w:val="7D21741A"/>
    <w:rsid w:val="7D232B43"/>
    <w:rsid w:val="7D3666DC"/>
    <w:rsid w:val="7D4665D3"/>
    <w:rsid w:val="7D5549CD"/>
    <w:rsid w:val="7D5C30DC"/>
    <w:rsid w:val="7D6248B9"/>
    <w:rsid w:val="7D677E00"/>
    <w:rsid w:val="7D693C5D"/>
    <w:rsid w:val="7D696619"/>
    <w:rsid w:val="7D697506"/>
    <w:rsid w:val="7D712B39"/>
    <w:rsid w:val="7D753B8E"/>
    <w:rsid w:val="7D814911"/>
    <w:rsid w:val="7D914C65"/>
    <w:rsid w:val="7D924043"/>
    <w:rsid w:val="7D976000"/>
    <w:rsid w:val="7DA13DDA"/>
    <w:rsid w:val="7DB34CA2"/>
    <w:rsid w:val="7DCB5148"/>
    <w:rsid w:val="7DD00E1E"/>
    <w:rsid w:val="7DDA0D09"/>
    <w:rsid w:val="7DE01B72"/>
    <w:rsid w:val="7DE143A9"/>
    <w:rsid w:val="7DF818F2"/>
    <w:rsid w:val="7DF9615E"/>
    <w:rsid w:val="7DF9733E"/>
    <w:rsid w:val="7DFE415F"/>
    <w:rsid w:val="7E02003F"/>
    <w:rsid w:val="7E030587"/>
    <w:rsid w:val="7E054886"/>
    <w:rsid w:val="7E0A7666"/>
    <w:rsid w:val="7E0C29E8"/>
    <w:rsid w:val="7E0D6A15"/>
    <w:rsid w:val="7E187CEE"/>
    <w:rsid w:val="7E20183F"/>
    <w:rsid w:val="7E287CA5"/>
    <w:rsid w:val="7E361682"/>
    <w:rsid w:val="7E3726D3"/>
    <w:rsid w:val="7E385224"/>
    <w:rsid w:val="7E3C4F71"/>
    <w:rsid w:val="7E3E7E50"/>
    <w:rsid w:val="7E464A6A"/>
    <w:rsid w:val="7E554A35"/>
    <w:rsid w:val="7E756078"/>
    <w:rsid w:val="7E8728C4"/>
    <w:rsid w:val="7E8942B7"/>
    <w:rsid w:val="7E90324A"/>
    <w:rsid w:val="7EB2376E"/>
    <w:rsid w:val="7EBE7697"/>
    <w:rsid w:val="7ED03A1A"/>
    <w:rsid w:val="7EEA00D4"/>
    <w:rsid w:val="7EEE7797"/>
    <w:rsid w:val="7EF468FC"/>
    <w:rsid w:val="7EF63A57"/>
    <w:rsid w:val="7F077517"/>
    <w:rsid w:val="7F0B5265"/>
    <w:rsid w:val="7F286416"/>
    <w:rsid w:val="7F2F4F15"/>
    <w:rsid w:val="7F352A55"/>
    <w:rsid w:val="7F396B8C"/>
    <w:rsid w:val="7F52227B"/>
    <w:rsid w:val="7F5926E8"/>
    <w:rsid w:val="7F5A62B0"/>
    <w:rsid w:val="7F6103A7"/>
    <w:rsid w:val="7F651EF9"/>
    <w:rsid w:val="7F72225A"/>
    <w:rsid w:val="7FA035E3"/>
    <w:rsid w:val="7FA039A9"/>
    <w:rsid w:val="7FB57A59"/>
    <w:rsid w:val="7FB8029E"/>
    <w:rsid w:val="7FB90824"/>
    <w:rsid w:val="7FBC104F"/>
    <w:rsid w:val="7FC16727"/>
    <w:rsid w:val="7FCB0AFA"/>
    <w:rsid w:val="7FCD6146"/>
    <w:rsid w:val="7FE755C7"/>
    <w:rsid w:val="7FED172B"/>
    <w:rsid w:val="7FF252F8"/>
    <w:rsid w:val="7FF6244B"/>
    <w:rsid w:val="7FFC2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7C4C9E3"/>
  <w15:docId w15:val="{4E11F1E9-0D0B-4D59-B354-723A52D7D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Body Text Indent 3"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semiHidden/>
    <w:unhideWhenUsed/>
    <w:qFormat/>
    <w:pPr>
      <w:spacing w:beforeAutospacing="1"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styleId="a4">
    <w:name w:val="Hyperlink"/>
    <w:basedOn w:val="a0"/>
    <w:qFormat/>
    <w:rPr>
      <w:color w:val="0000FF"/>
      <w:u w:val="single"/>
    </w:rPr>
  </w:style>
  <w:style w:type="paragraph" w:styleId="a5">
    <w:name w:val="footer"/>
    <w:basedOn w:val="a"/>
    <w:link w:val="a6"/>
    <w:rsid w:val="00EA1935"/>
    <w:pPr>
      <w:tabs>
        <w:tab w:val="center" w:pos="4153"/>
        <w:tab w:val="right" w:pos="8306"/>
      </w:tabs>
      <w:snapToGrid w:val="0"/>
      <w:jc w:val="left"/>
    </w:pPr>
    <w:rPr>
      <w:sz w:val="18"/>
      <w:szCs w:val="18"/>
    </w:rPr>
  </w:style>
  <w:style w:type="character" w:customStyle="1" w:styleId="a6">
    <w:name w:val="页脚 字符"/>
    <w:basedOn w:val="a0"/>
    <w:link w:val="a5"/>
    <w:rsid w:val="00EA1935"/>
    <w:rPr>
      <w:kern w:val="2"/>
      <w:sz w:val="18"/>
      <w:szCs w:val="18"/>
    </w:rPr>
  </w:style>
  <w:style w:type="paragraph" w:styleId="30">
    <w:name w:val="Body Text Indent 3"/>
    <w:basedOn w:val="a"/>
    <w:link w:val="31"/>
    <w:qFormat/>
    <w:rsid w:val="00C66F12"/>
    <w:pPr>
      <w:spacing w:after="120"/>
      <w:ind w:leftChars="200" w:left="420"/>
    </w:pPr>
    <w:rPr>
      <w:sz w:val="16"/>
      <w:szCs w:val="16"/>
    </w:rPr>
  </w:style>
  <w:style w:type="character" w:customStyle="1" w:styleId="31">
    <w:name w:val="正文文本缩进 3 字符"/>
    <w:basedOn w:val="a0"/>
    <w:link w:val="30"/>
    <w:rsid w:val="00C66F12"/>
    <w:rPr>
      <w:kern w:val="2"/>
      <w:sz w:val="16"/>
      <w:szCs w:val="16"/>
    </w:rPr>
  </w:style>
  <w:style w:type="character" w:styleId="a7">
    <w:name w:val="Strong"/>
    <w:basedOn w:val="a0"/>
    <w:uiPriority w:val="22"/>
    <w:qFormat/>
    <w:rsid w:val="00C66F12"/>
    <w:rPr>
      <w:b/>
    </w:rPr>
  </w:style>
  <w:style w:type="paragraph" w:styleId="a8">
    <w:name w:val="List Paragraph"/>
    <w:basedOn w:val="a"/>
    <w:uiPriority w:val="99"/>
    <w:rsid w:val="00E64D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33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263735034/answer/38387999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581</TotalTime>
  <Pages>2</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c:creator>
  <cp:lastModifiedBy>炫宇</cp:lastModifiedBy>
  <cp:revision>27</cp:revision>
  <cp:lastPrinted>2022-02-14T12:03:00Z</cp:lastPrinted>
  <dcterms:created xsi:type="dcterms:W3CDTF">2018-08-24T00:27:00Z</dcterms:created>
  <dcterms:modified xsi:type="dcterms:W3CDTF">2022-02-15T13:36:00Z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